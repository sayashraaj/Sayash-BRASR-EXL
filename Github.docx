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E6E334" w14:textId="77777777" w:rsidR="00F251B2" w:rsidRDefault="00B35394">
      <w:pPr>
        <w:pStyle w:val="Subtitle"/>
      </w:pPr>
      <w:r>
        <w:t>Team Sayash</w:t>
      </w:r>
    </w:p>
    <w:p w14:paraId="10A7028F" w14:textId="77777777" w:rsidR="00F251B2" w:rsidRDefault="00B35394">
      <w:pPr>
        <w:pStyle w:val="Title"/>
      </w:pPr>
      <w:r w:rsidRPr="00B35394">
        <w:rPr>
          <w:rFonts w:ascii="Apple Color Emoji" w:eastAsia="Apple Color Emoji" w:hAnsi="Apple Color Emoji" w:cs="Apple Color Emoji"/>
        </w:rPr>
        <w:t>🛵</w:t>
      </w:r>
      <w:r w:rsidRPr="00B35394">
        <w:t>B.R.A.S.R.</w:t>
      </w:r>
      <w:r w:rsidRPr="00B35394">
        <w:rPr>
          <w:rFonts w:ascii="Apple Color Emoji" w:eastAsia="Apple Color Emoji" w:hAnsi="Apple Color Emoji" w:cs="Apple Color Emoji"/>
        </w:rPr>
        <w:t>✅</w:t>
      </w:r>
    </w:p>
    <w:p w14:paraId="7219D20E" w14:textId="77777777" w:rsidR="00F251B2" w:rsidRDefault="00B35394" w:rsidP="00047264">
      <w:pPr>
        <w:jc w:val="center"/>
      </w:pPr>
      <w:r w:rsidRPr="00B35394">
        <w:t>Bitmasking Recursive Appointment Scheduling and Routing</w:t>
      </w:r>
    </w:p>
    <w:p w14:paraId="639C666F" w14:textId="7626E503" w:rsidR="00F251B2" w:rsidRDefault="00E4279F">
      <w:r>
        <w:rPr>
          <w:noProof/>
          <w:lang w:val="en-GB" w:eastAsia="en-GB"/>
        </w:rPr>
        <w:drawing>
          <wp:inline distT="0" distB="0" distL="0" distR="0" wp14:anchorId="014E1AA4" wp14:editId="5559EEB1">
            <wp:extent cx="5847715" cy="3646170"/>
            <wp:effectExtent l="0" t="0" r="0" b="11430"/>
            <wp:docPr id="6" name="Picture 6" descr="../Screenshot%202022-07-02%20at%2011.03.02%20PM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shot%202022-07-02%20at%2011.03.02%20PM%20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9A34" w14:textId="1AE5C58B" w:rsidR="00F251B2" w:rsidRDefault="00B96B70">
      <w:pPr>
        <w:pStyle w:val="Heading1"/>
      </w:pPr>
      <w:r>
        <w:t xml:space="preserve">Github </w:t>
      </w:r>
      <w:r w:rsidR="00047264">
        <w:t>Documentation</w:t>
      </w:r>
    </w:p>
    <w:p w14:paraId="19D39DC2" w14:textId="08109CF2" w:rsidR="00E81F9E" w:rsidRDefault="001B4DD0" w:rsidP="00047264">
      <w:pPr>
        <w:pStyle w:val="ListBullet"/>
      </w:pPr>
      <w:r>
        <w:t>Deliverables</w:t>
      </w:r>
    </w:p>
    <w:p w14:paraId="3F6FA6B4" w14:textId="729219BE" w:rsidR="003E6164" w:rsidRDefault="003E6164" w:rsidP="00047264">
      <w:pPr>
        <w:pStyle w:val="ListBullet"/>
      </w:pPr>
      <w:r>
        <w:t>GitHub Configuration</w:t>
      </w:r>
      <w:bookmarkStart w:id="0" w:name="_GoBack"/>
      <w:bookmarkEnd w:id="0"/>
    </w:p>
    <w:p w14:paraId="785F45D4" w14:textId="03964AD6" w:rsidR="001B4DD0" w:rsidRDefault="001B4DD0" w:rsidP="00047264">
      <w:pPr>
        <w:pStyle w:val="ListBullet"/>
      </w:pPr>
      <w:r>
        <w:t>Working</w:t>
      </w:r>
    </w:p>
    <w:p w14:paraId="37C1A3EC" w14:textId="20ED63F8" w:rsidR="00772EA2" w:rsidRDefault="00772EA2" w:rsidP="00047264">
      <w:pPr>
        <w:pStyle w:val="ListBullet"/>
      </w:pPr>
      <w:r>
        <w:t>Example JSON Request and JSON Response</w:t>
      </w:r>
    </w:p>
    <w:p w14:paraId="1EB26342" w14:textId="77777777" w:rsidR="00F251B2" w:rsidRDefault="00047264" w:rsidP="00047264">
      <w:pPr>
        <w:pStyle w:val="ListBullet"/>
      </w:pPr>
      <w:r>
        <w:t>API model</w:t>
      </w:r>
    </w:p>
    <w:p w14:paraId="54B19080" w14:textId="54CADB7E" w:rsidR="00F83841" w:rsidRDefault="00F83841" w:rsidP="00F83841">
      <w:pPr>
        <w:pStyle w:val="ListBullet"/>
        <w:numPr>
          <w:ilvl w:val="1"/>
          <w:numId w:val="15"/>
        </w:numPr>
      </w:pPr>
      <w:r>
        <w:t>API scheduling</w:t>
      </w:r>
    </w:p>
    <w:p w14:paraId="6B451887" w14:textId="4427B756" w:rsidR="00F83841" w:rsidRDefault="00F83841" w:rsidP="00F83841">
      <w:pPr>
        <w:pStyle w:val="ListBullet"/>
        <w:numPr>
          <w:ilvl w:val="1"/>
          <w:numId w:val="15"/>
        </w:numPr>
      </w:pPr>
      <w:r>
        <w:t>API Calendar (Outlook, Google Calendar, etc. all calendars) integration</w:t>
      </w:r>
    </w:p>
    <w:p w14:paraId="3C968E75" w14:textId="77777777" w:rsidR="00047264" w:rsidRDefault="00047264" w:rsidP="00047264">
      <w:pPr>
        <w:pStyle w:val="ListBullet"/>
      </w:pPr>
      <w:r>
        <w:t>UI integration</w:t>
      </w:r>
    </w:p>
    <w:p w14:paraId="42B12E91" w14:textId="49271B54" w:rsidR="00F83841" w:rsidRDefault="00F83841" w:rsidP="00F83841">
      <w:pPr>
        <w:pStyle w:val="ListBullet"/>
        <w:numPr>
          <w:ilvl w:val="1"/>
          <w:numId w:val="15"/>
        </w:numPr>
      </w:pPr>
      <w:r>
        <w:t>UI input scheduling</w:t>
      </w:r>
    </w:p>
    <w:p w14:paraId="1BE8B2FC" w14:textId="53929E6C" w:rsidR="00F83841" w:rsidRDefault="00F83841" w:rsidP="00F83841">
      <w:pPr>
        <w:pStyle w:val="ListBullet"/>
        <w:numPr>
          <w:ilvl w:val="1"/>
          <w:numId w:val="15"/>
        </w:numPr>
      </w:pPr>
      <w:r>
        <w:t>Maps integration</w:t>
      </w:r>
    </w:p>
    <w:p w14:paraId="5B07C161" w14:textId="2748CD05" w:rsidR="00F83841" w:rsidRDefault="00F83841" w:rsidP="0046172F">
      <w:pPr>
        <w:pStyle w:val="ListBullet"/>
        <w:numPr>
          <w:ilvl w:val="1"/>
          <w:numId w:val="15"/>
        </w:numPr>
      </w:pPr>
      <w:r>
        <w:t>UI Calendar (Outlook, Google Calendar, etc. all calendars) integration</w:t>
      </w:r>
    </w:p>
    <w:p w14:paraId="067C069A" w14:textId="77777777" w:rsidR="002C5A59" w:rsidRPr="00C10E05" w:rsidRDefault="00047264" w:rsidP="00C10E05">
      <w:r>
        <w:br w:type="page"/>
      </w:r>
      <w:r w:rsidR="001C6645" w:rsidRPr="00C10E05">
        <w:lastRenderedPageBreak/>
        <w:t xml:space="preserve">EXL </w:t>
      </w:r>
      <w:r w:rsidR="002C5A59" w:rsidRPr="00C10E05">
        <w:t>Hackathon- building solutions for larger challenges faced by insurance companies; solutions that fulfill the needs of consumers; solutions that improve customer experience</w:t>
      </w:r>
    </w:p>
    <w:p w14:paraId="76E3E0D0" w14:textId="06C4B027" w:rsidR="00F251B2" w:rsidRPr="00F43EC7" w:rsidRDefault="00C10E05" w:rsidP="00F43EC7">
      <w:r w:rsidRPr="00F43EC7">
        <w:t>Theme- Create a solution for Appointment Scheduling and Routing</w:t>
      </w:r>
    </w:p>
    <w:p w14:paraId="4516F907" w14:textId="6A0CC79C" w:rsidR="00F43EC7" w:rsidRPr="00F43EC7" w:rsidRDefault="00F43EC7" w:rsidP="00F43EC7">
      <w:r w:rsidRPr="00F43EC7">
        <w:t>Appointment scheduling and routing solution helps in reducing manual, time-taking processes such as maintaining data. security, etc.</w:t>
      </w:r>
    </w:p>
    <w:p w14:paraId="512629AD" w14:textId="3F4D688E" w:rsidR="00F43EC7" w:rsidRDefault="00F43EC7" w:rsidP="00F43EC7">
      <w:r w:rsidRPr="00F43EC7">
        <w:t xml:space="preserve">This solution </w:t>
      </w:r>
      <w:r w:rsidR="00AF517B">
        <w:t xml:space="preserve">helps </w:t>
      </w:r>
      <w:r w:rsidRPr="00F43EC7">
        <w:t xml:space="preserve">in tracking locations and addresses. It </w:t>
      </w:r>
      <w:r w:rsidR="00EC2D31">
        <w:t xml:space="preserve">has been </w:t>
      </w:r>
      <w:r w:rsidRPr="00F43EC7">
        <w:t xml:space="preserve">integrated </w:t>
      </w:r>
      <w:r w:rsidR="00EC2D31">
        <w:t xml:space="preserve">successfully </w:t>
      </w:r>
      <w:r w:rsidRPr="00F43EC7">
        <w:t>with online maps to improve efficiency, which is not possible in a manual offline process.</w:t>
      </w:r>
    </w:p>
    <w:p w14:paraId="5E0DB7DA" w14:textId="39F183E4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Minimum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4F52FBC3" w14:textId="2FAB7298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Build a restful API to schedule and confirm appointments bas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ed on the description mentioned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3D915250" w14:textId="0870C42E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An interface to clearly see the agenda/calendar for the day with the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drive time between appointments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0B0FA52D" w14:textId="75B86DD9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Integration with Outlook/Teams calendar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2406837" w14:textId="27B52BF8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Intermediate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2BEB0104" w14:textId="20BA1449" w:rsidR="00E367B1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Crea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te a smart solution rearranging</w:t>
      </w: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the appointments to reduce drive time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 DONE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192B3D1" w14:textId="689B2139" w:rsidR="00E367B1" w:rsidRPr="00E367B1" w:rsidRDefault="00E367B1" w:rsidP="00E367B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>Advanced task</w:t>
      </w:r>
      <w:r>
        <w:rPr>
          <w:rFonts w:ascii="Helvetica" w:eastAsia="Times New Roman" w:hAnsi="Helvetica" w:cs="Times New Roman"/>
          <w:b/>
          <w:bCs/>
          <w:color w:val="46535E"/>
          <w:sz w:val="21"/>
          <w:szCs w:val="21"/>
          <w:lang w:val="en-GB" w:eastAsia="en-GB"/>
        </w:rPr>
        <w:t xml:space="preserve">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710076F0" w14:textId="1B53EED7" w:rsidR="00A228CA" w:rsidRPr="00E367B1" w:rsidRDefault="00E367B1" w:rsidP="00E367B1">
      <w:pPr>
        <w:numPr>
          <w:ilvl w:val="1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</w:pPr>
      <w:r w:rsidRPr="00E367B1"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>Integration with Teams o</w:t>
      </w:r>
      <w:r>
        <w:rPr>
          <w:rFonts w:ascii="Helvetica" w:eastAsia="Times New Roman" w:hAnsi="Helvetica" w:cs="Times New Roman"/>
          <w:color w:val="46535E"/>
          <w:sz w:val="21"/>
          <w:szCs w:val="21"/>
          <w:lang w:val="en-GB" w:eastAsia="en-GB"/>
        </w:rPr>
        <w:t xml:space="preserve">r Outlook to reflect the agenda DONE </w:t>
      </w:r>
      <w:r w:rsidRPr="003A7231">
        <w:rPr>
          <w:rFonts w:ascii="Apple Color Emoji" w:eastAsia="Apple Color Emoji" w:hAnsi="Apple Color Emoji" w:cs="Apple Color Emoji"/>
        </w:rPr>
        <w:t>✅</w:t>
      </w:r>
    </w:p>
    <w:p w14:paraId="28F81B10" w14:textId="77777777" w:rsidR="00E21257" w:rsidRDefault="00E21257" w:rsidP="00E21257">
      <w:r>
        <w:t>Tech Stack</w:t>
      </w:r>
    </w:p>
    <w:p w14:paraId="5132F4A7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REST API</w:t>
      </w:r>
    </w:p>
    <w:p w14:paraId="2AE07B38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Frontend Framework</w:t>
      </w:r>
    </w:p>
    <w:p w14:paraId="00E3D0F0" w14:textId="77777777" w:rsidR="00E21257" w:rsidRDefault="00E21257" w:rsidP="00E21257">
      <w:pPr>
        <w:pStyle w:val="ListParagraph"/>
        <w:numPr>
          <w:ilvl w:val="0"/>
          <w:numId w:val="17"/>
        </w:numPr>
      </w:pPr>
      <w:r>
        <w:t>Custom-built scheduling and routing algorithm</w:t>
      </w:r>
    </w:p>
    <w:p w14:paraId="3ED34681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Uses a 32-bit Bitmasking Recursive approach using an NP-hard solution framework</w:t>
      </w:r>
    </w:p>
    <w:p w14:paraId="4A4488FF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Recursively finds the shortest path w.r.t time with given constraints</w:t>
      </w:r>
    </w:p>
    <w:p w14:paraId="4248848A" w14:textId="77777777" w:rsidR="00E21257" w:rsidRDefault="00E21257" w:rsidP="00E21257">
      <w:pPr>
        <w:pStyle w:val="ListParagraph"/>
        <w:numPr>
          <w:ilvl w:val="1"/>
          <w:numId w:val="17"/>
        </w:numPr>
      </w:pPr>
      <w:r>
        <w:t>Uses graph-algorithmic approach</w:t>
      </w:r>
    </w:p>
    <w:p w14:paraId="73117D2B" w14:textId="77777777" w:rsidR="00E21257" w:rsidRPr="00E367B1" w:rsidRDefault="00E21257" w:rsidP="00E21257">
      <w:pPr>
        <w:pStyle w:val="ListParagraph"/>
        <w:numPr>
          <w:ilvl w:val="1"/>
          <w:numId w:val="17"/>
        </w:numPr>
      </w:pPr>
      <w:r>
        <w:t>Uses bitmasking to store mid-execution state of algorithm</w:t>
      </w:r>
    </w:p>
    <w:p w14:paraId="1FC0C4AA" w14:textId="77777777" w:rsidR="00A228CA" w:rsidRDefault="00A228CA" w:rsidP="00A228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</w:p>
    <w:p w14:paraId="27D18810" w14:textId="29B37F33" w:rsidR="00A228CA" w:rsidRPr="00A228CA" w:rsidRDefault="00A228CA" w:rsidP="00A228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GB" w:eastAsia="en-GB"/>
        </w:rPr>
      </w:pPr>
      <w:r w:rsidRPr="00A228CA">
        <w:rPr>
          <w:noProof/>
          <w:lang w:val="en-GB" w:eastAsia="en-GB"/>
        </w:rPr>
        <w:drawing>
          <wp:inline distT="0" distB="0" distL="0" distR="0" wp14:anchorId="5D01C438" wp14:editId="2A01FF85">
            <wp:extent cx="5712605" cy="2496969"/>
            <wp:effectExtent l="0" t="0" r="2540" b="0"/>
            <wp:docPr id="4" name="Picture 4" descr="raveling Salesman Problem: TSP Solutions for Deliveries | OptimoRoute |  Optimo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aveling Salesman Problem: TSP Solutions for Deliveries | OptimoRoute |  OptimoRou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93" cy="2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20919" w14:textId="1485D281" w:rsidR="00B96B70" w:rsidRDefault="00A228CA" w:rsidP="00880D84">
      <w:pPr>
        <w:jc w:val="center"/>
      </w:pPr>
      <w:r>
        <w:t xml:space="preserve">Visualising </w:t>
      </w:r>
      <w:r w:rsidR="00680D90">
        <w:t>nodes and edges on the constructed graph</w:t>
      </w:r>
    </w:p>
    <w:p w14:paraId="6CE96CF0" w14:textId="77777777" w:rsidR="00B96B70" w:rsidRDefault="00B96B70">
      <w:r>
        <w:br w:type="page"/>
      </w:r>
    </w:p>
    <w:p w14:paraId="42FD8FE3" w14:textId="38BA5827" w:rsidR="00880D84" w:rsidRDefault="00B96B70" w:rsidP="00B96B70">
      <w:pPr>
        <w:rPr>
          <w:rFonts w:ascii="Calibri" w:eastAsia="Apple Color Emoji" w:hAnsi="Calibri" w:cs="Calibri"/>
        </w:rPr>
      </w:pPr>
      <w:r w:rsidRPr="003A7231">
        <w:rPr>
          <w:rFonts w:ascii="Apple Color Emoji" w:eastAsia="Apple Color Emoji" w:hAnsi="Apple Color Emoji" w:cs="Apple Color Emoji"/>
        </w:rPr>
        <w:lastRenderedPageBreak/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consists of 2 parts- Server and Client</w:t>
      </w:r>
    </w:p>
    <w:p w14:paraId="5489E95E" w14:textId="2A6DF2D3" w:rsidR="00B96B70" w:rsidRPr="000E4232" w:rsidRDefault="00364D7F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 xml:space="preserve">git clone </w:t>
      </w:r>
      <w:hyperlink r:id="rId9" w:history="1">
        <w:r w:rsidRPr="000E4232">
          <w:rPr>
            <w:rStyle w:val="Hyperlink"/>
            <w:rFonts w:ascii="Menlo" w:hAnsi="Menlo" w:cs="Menlo"/>
          </w:rPr>
          <w:t>https://github.com/sayashraaj/EXL.git</w:t>
        </w:r>
      </w:hyperlink>
      <w:r w:rsidR="00B96B70" w:rsidRPr="000E4232">
        <w:rPr>
          <w:rFonts w:ascii="Menlo" w:hAnsi="Menlo" w:cs="Menlo"/>
        </w:rPr>
        <w:t xml:space="preserve"> </w:t>
      </w:r>
    </w:p>
    <w:p w14:paraId="1B9A9043" w14:textId="139D0953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cd Sayash-BRASR-EXL</w:t>
      </w:r>
    </w:p>
    <w:p w14:paraId="37F8C01F" w14:textId="77777777" w:rsidR="000E4232" w:rsidRDefault="000E4232" w:rsidP="00B96B70">
      <w:pPr>
        <w:rPr>
          <w:rFonts w:ascii="Calibri" w:hAnsi="Calibri" w:cs="Calibri"/>
        </w:rPr>
      </w:pPr>
    </w:p>
    <w:p w14:paraId="69308D60" w14:textId="5F8A803F" w:rsidR="00D121F2" w:rsidRDefault="00D121F2" w:rsidP="00B96B70">
      <w:pPr>
        <w:rPr>
          <w:rFonts w:ascii="Calibri" w:hAnsi="Calibri" w:cs="Calibri"/>
        </w:rPr>
      </w:pPr>
      <w:r>
        <w:rPr>
          <w:rFonts w:ascii="Calibri" w:hAnsi="Calibri" w:cs="Calibri"/>
        </w:rPr>
        <w:t>Environment Variables/ Configuration Variables</w:t>
      </w:r>
    </w:p>
    <w:p w14:paraId="6B98CA01" w14:textId="20D2C2E9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Test keys have been embedded in the code for submission, privacy-free for test use</w:t>
      </w:r>
    </w:p>
    <w:p w14:paraId="531B976D" w14:textId="4C129621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accessToken- generated and ready for test use by hackathon judges, configuration-free</w:t>
      </w:r>
    </w:p>
    <w:p w14:paraId="00165D2A" w14:textId="77777777" w:rsidR="000E4232" w:rsidRDefault="000E4232" w:rsidP="00B96B70">
      <w:pPr>
        <w:rPr>
          <w:rFonts w:ascii="Calibri" w:hAnsi="Calibri" w:cs="Calibri"/>
        </w:rPr>
      </w:pPr>
    </w:p>
    <w:p w14:paraId="0A7B645C" w14:textId="2212DE73" w:rsidR="00D121F2" w:rsidRDefault="00D121F2" w:rsidP="00B96B70">
      <w:pPr>
        <w:rPr>
          <w:rFonts w:ascii="Calibri" w:hAnsi="Calibri" w:cs="Calibri"/>
        </w:rPr>
      </w:pPr>
      <w:r>
        <w:rPr>
          <w:rFonts w:ascii="Calibri" w:hAnsi="Calibri" w:cs="Calibri"/>
        </w:rPr>
        <w:t>Server Configuration</w:t>
      </w:r>
    </w:p>
    <w:p w14:paraId="38F29B98" w14:textId="7F2C997A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cd exl</w:t>
      </w:r>
    </w:p>
    <w:p w14:paraId="3AC5E188" w14:textId="4D2379D4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npm install</w:t>
      </w:r>
    </w:p>
    <w:p w14:paraId="650590DB" w14:textId="401D7ABB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node index</w:t>
      </w:r>
    </w:p>
    <w:p w14:paraId="7500BA52" w14:textId="77777777" w:rsidR="000E4232" w:rsidRDefault="000E4232" w:rsidP="00B96B70">
      <w:pPr>
        <w:rPr>
          <w:rFonts w:ascii="Calibri" w:hAnsi="Calibri" w:cs="Calibri"/>
        </w:rPr>
      </w:pPr>
    </w:p>
    <w:p w14:paraId="4860AEC4" w14:textId="45FA367E" w:rsidR="00D121F2" w:rsidRDefault="00D121F2" w:rsidP="00B96B70">
      <w:pPr>
        <w:rPr>
          <w:rFonts w:ascii="Calibri" w:hAnsi="Calibri" w:cs="Calibri"/>
        </w:rPr>
      </w:pPr>
      <w:r>
        <w:rPr>
          <w:rFonts w:ascii="Calibri" w:hAnsi="Calibri" w:cs="Calibri"/>
        </w:rPr>
        <w:t>Client Configuration</w:t>
      </w:r>
    </w:p>
    <w:p w14:paraId="48ECA13E" w14:textId="6B5FF6D1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cd gmap</w:t>
      </w:r>
    </w:p>
    <w:p w14:paraId="2EC58A86" w14:textId="3C56D5E1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npm install</w:t>
      </w:r>
    </w:p>
    <w:p w14:paraId="5B8C9C58" w14:textId="6A57E084" w:rsidR="00D121F2" w:rsidRPr="000E4232" w:rsidRDefault="00D121F2" w:rsidP="000E4232">
      <w:pPr>
        <w:shd w:val="clear" w:color="auto" w:fill="F2F2F2" w:themeFill="background1" w:themeFillShade="F2"/>
        <w:rPr>
          <w:rFonts w:ascii="Menlo" w:hAnsi="Menlo" w:cs="Menlo"/>
        </w:rPr>
      </w:pPr>
      <w:r w:rsidRPr="000E4232">
        <w:rPr>
          <w:rFonts w:ascii="Menlo" w:hAnsi="Menlo" w:cs="Menlo"/>
        </w:rPr>
        <w:t>npm start</w:t>
      </w:r>
    </w:p>
    <w:p w14:paraId="609E9D1A" w14:textId="285E4572" w:rsidR="00880D84" w:rsidRDefault="00880D84">
      <w:r>
        <w:br w:type="page"/>
      </w:r>
    </w:p>
    <w:p w14:paraId="624BD4FE" w14:textId="77697F3D" w:rsidR="00436A79" w:rsidRPr="003A7231" w:rsidRDefault="003A7231" w:rsidP="00A228CA">
      <w:pPr>
        <w:rPr>
          <w:rFonts w:ascii="Calibri" w:eastAsia="Apple Color Emoji" w:hAnsi="Calibri" w:cs="Calibri"/>
        </w:rPr>
      </w:pPr>
      <w:r w:rsidRPr="003A7231">
        <w:rPr>
          <w:rFonts w:ascii="Apple Color Emoji" w:eastAsia="Apple Color Emoji" w:hAnsi="Apple Color Emoji" w:cs="Apple Color Emoji"/>
        </w:rPr>
        <w:lastRenderedPageBreak/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 xml:space="preserve">How it works- </w:t>
      </w:r>
    </w:p>
    <w:p w14:paraId="6EA72BC7" w14:textId="77777777" w:rsidR="003A7231" w:rsidRDefault="003A7231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Is the best and most efficient way of solving the problem.</w:t>
      </w:r>
    </w:p>
    <w:p w14:paraId="5A2964B3" w14:textId="2F175E0C" w:rsidR="003A7231" w:rsidRDefault="003A7231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Using custom-built modifications on the age-old original Travelling Salesman Problem (TSP), which is considerably the most famous NP-hard problem, we have built the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</w:t>
      </w:r>
    </w:p>
    <w:p w14:paraId="5E80DEA9" w14:textId="3F94D4A5" w:rsidR="003A7231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Solution Flow</w:t>
      </w:r>
    </w:p>
    <w:p w14:paraId="2841A83B" w14:textId="3953A636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User enters locations to visit, entering information in a simple form- clicks Save button</w:t>
      </w:r>
    </w:p>
    <w:p w14:paraId="5F5D8A44" w14:textId="13886630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Form response is appended to a global array consisting of locations added so far</w:t>
      </w:r>
    </w:p>
    <w:p w14:paraId="0D661625" w14:textId="206C43E3" w:rsidR="001B4DD0" w:rsidRDefault="001B4DD0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User clicks Show Schedule button, global array is sent as a JSON array of objects as body request to the Cross-Platform server</w:t>
      </w:r>
    </w:p>
    <w:p w14:paraId="218F0A8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[</w:t>
      </w:r>
    </w:p>
    <w:p w14:paraId="0794D09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7313E781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5DA54336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2810587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51.51198245486377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61FA681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-0.1278277598563</w:t>
      </w:r>
    </w:p>
    <w:p w14:paraId="5743565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4D54194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E5A922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63A6E34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146ACCB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},</w:t>
      </w:r>
    </w:p>
    <w:p w14:paraId="603CC78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16C026B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"place1"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649B1B8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2D7C7924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51.503120589264064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B402529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-0.15282095066100</w:t>
      </w:r>
    </w:p>
    <w:p w14:paraId="06DE4986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},</w:t>
      </w:r>
    </w:p>
    <w:p w14:paraId="18B752ED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BF51F3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5BC82DD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7BF51CFE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},</w:t>
      </w:r>
    </w:p>
    <w:p w14:paraId="05662BC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{</w:t>
      </w:r>
    </w:p>
    <w:p w14:paraId="3BA9E2D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"id"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"place2"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F6FDD0B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"coords"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{</w:t>
      </w:r>
    </w:p>
    <w:p w14:paraId="017FDCC5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"lat"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51.503341807681544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145291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"lng"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-0.11952824596429</w:t>
      </w:r>
    </w:p>
    <w:p w14:paraId="754621AF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},</w:t>
      </w:r>
    </w:p>
    <w:p w14:paraId="1E87231C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15AB407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1000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4FB935A0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</w:t>
      </w:r>
      <w:r w:rsidRPr="00FB2865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"z"</w:t>
      </w: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FB2865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</w:p>
    <w:p w14:paraId="0F4B271A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}</w:t>
      </w:r>
    </w:p>
    <w:p w14:paraId="5127BA1B" w14:textId="77777777" w:rsidR="00FB2865" w:rsidRPr="00FB2865" w:rsidRDefault="00FB2865" w:rsidP="00FB2865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FB2865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]</w:t>
      </w:r>
    </w:p>
    <w:p w14:paraId="74752903" w14:textId="744C2732" w:rsidR="001B4DD0" w:rsidRDefault="001B4DD0" w:rsidP="00A228CA">
      <w:pPr>
        <w:rPr>
          <w:rFonts w:ascii="Calibri" w:eastAsia="Apple Color Emoji" w:hAnsi="Calibri" w:cs="Calibri"/>
        </w:rPr>
      </w:pPr>
    </w:p>
    <w:p w14:paraId="7C1B7758" w14:textId="3AB0C8A5" w:rsidR="00FB2865" w:rsidRDefault="003D7773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actual</w:t>
      </w:r>
      <w:r w:rsidR="00FB2865">
        <w:rPr>
          <w:rFonts w:ascii="Calibri" w:eastAsia="Apple Color Emoji" w:hAnsi="Calibri" w:cs="Calibri"/>
        </w:rPr>
        <w:t xml:space="preserve"> </w:t>
      </w:r>
      <w:r w:rsidR="00344523">
        <w:rPr>
          <w:rFonts w:ascii="Calibri" w:eastAsia="Apple Color Emoji" w:hAnsi="Calibri" w:cs="Calibri"/>
        </w:rPr>
        <w:t xml:space="preserve">request.body </w:t>
      </w:r>
      <w:r w:rsidR="00FB2865">
        <w:rPr>
          <w:rFonts w:ascii="Calibri" w:eastAsia="Apple Color Emoji" w:hAnsi="Calibri" w:cs="Calibri"/>
        </w:rPr>
        <w:t>sent to server</w:t>
      </w:r>
    </w:p>
    <w:p w14:paraId="4FAB0A25" w14:textId="77777777" w:rsidR="00FB2865" w:rsidRDefault="00FB2865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4C7B3677" w14:textId="75AABE60" w:rsidR="00FB2865" w:rsidRDefault="00951236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lastRenderedPageBreak/>
        <w:t>The Cross-Platform Modular Server parses the JSON array in the input parsing node</w:t>
      </w:r>
    </w:p>
    <w:p w14:paraId="2BC7EF79" w14:textId="2B42D1E1" w:rsidR="00951236" w:rsidRDefault="00951236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Server send an internal request to perform the calculative task using the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</w:t>
      </w:r>
    </w:p>
    <w:p w14:paraId="147D4894" w14:textId="491C5A42" w:rsidR="00344523" w:rsidRP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44523">
        <w:rPr>
          <w:rFonts w:ascii="Calibri" w:eastAsia="Apple Color Emoji" w:hAnsi="Calibri" w:cs="Calibri"/>
        </w:rPr>
        <w:t xml:space="preserve">Calculative </w:t>
      </w:r>
      <w:r>
        <w:rPr>
          <w:rFonts w:ascii="Calibri" w:eastAsia="Apple Color Emoji" w:hAnsi="Calibri" w:cs="Calibri"/>
        </w:rPr>
        <w:t xml:space="preserve">function </w:t>
      </w:r>
      <w:r w:rsidRPr="00344523">
        <w:rPr>
          <w:rFonts w:ascii="Calibri" w:eastAsia="Apple Color Emoji" w:hAnsi="Calibri" w:cs="Calibri"/>
        </w:rPr>
        <w:t>sends an external POST request to Time Travel Matrix API, obtaining information on least distance and time between each node</w:t>
      </w:r>
    </w:p>
    <w:p w14:paraId="4CF3B48B" w14:textId="1D26A64E" w:rsidR="00344523" w:rsidRP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P</w:t>
      </w:r>
      <w:r w:rsidRPr="00344523">
        <w:rPr>
          <w:rFonts w:ascii="Calibri" w:eastAsia="Apple Color Emoji" w:hAnsi="Calibri" w:cs="Calibri"/>
        </w:rPr>
        <w:t>arses external API response</w:t>
      </w:r>
      <w:r>
        <w:rPr>
          <w:rFonts w:ascii="Calibri" w:eastAsia="Apple Color Emoji" w:hAnsi="Calibri" w:cs="Calibri"/>
        </w:rPr>
        <w:t xml:space="preserve"> into an n x n matrix, n = number of nodes</w:t>
      </w:r>
    </w:p>
    <w:p w14:paraId="46B1063A" w14:textId="05C29F8B" w:rsid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44523">
        <w:rPr>
          <w:rFonts w:ascii="Calibri" w:eastAsia="Apple Color Emoji" w:hAnsi="Calibri" w:cs="Calibri"/>
        </w:rPr>
        <w:t xml:space="preserve">Constructs </w:t>
      </w:r>
      <w:r>
        <w:rPr>
          <w:rFonts w:ascii="Calibri" w:eastAsia="Apple Color Emoji" w:hAnsi="Calibri" w:cs="Calibri"/>
        </w:rPr>
        <w:t>a dense network as opposed to a sparse network of nodes</w:t>
      </w:r>
    </w:p>
    <w:p w14:paraId="59D970A0" w14:textId="073BB240" w:rsidR="00344523" w:rsidRDefault="00344523" w:rsidP="00344523">
      <w:pPr>
        <w:pStyle w:val="ListParagraph"/>
        <w:numPr>
          <w:ilvl w:val="2"/>
          <w:numId w:val="18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Number of edges = nC2 = n(n-1)/2 nodes</w:t>
      </w:r>
    </w:p>
    <w:p w14:paraId="40D00424" w14:textId="49227B01" w:rsidR="00344523" w:rsidRDefault="00344523" w:rsidP="00344523">
      <w:pPr>
        <w:pStyle w:val="ListParagraph"/>
        <w:numPr>
          <w:ilvl w:val="1"/>
          <w:numId w:val="18"/>
        </w:numPr>
        <w:rPr>
          <w:rFonts w:ascii="Calibri" w:eastAsia="Apple Color Emoji" w:hAnsi="Calibri" w:cs="Calibri"/>
        </w:rPr>
      </w:pP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algorithm runs on constructed dense network, returns object</w:t>
      </w:r>
    </w:p>
    <w:p w14:paraId="53B1053B" w14:textId="341D6FF4" w:rsidR="00344523" w:rsidRDefault="00344523" w:rsidP="0034452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 xml:space="preserve">Server reformats output as a union of request.body parameters and </w:t>
      </w:r>
      <w:r w:rsidRPr="003A7231">
        <w:rPr>
          <w:rFonts w:ascii="Apple Color Emoji" w:eastAsia="Apple Color Emoji" w:hAnsi="Apple Color Emoji" w:cs="Apple Color Emoji"/>
        </w:rPr>
        <w:t>🛵</w:t>
      </w:r>
      <w:r w:rsidRPr="003A7231">
        <w:t>B.R.A.S.R.</w:t>
      </w:r>
      <w:r w:rsidRPr="003A7231">
        <w:rPr>
          <w:rFonts w:ascii="Apple Color Emoji" w:eastAsia="Apple Color Emoji" w:hAnsi="Apple Color Emoji" w:cs="Apple Color Emoji"/>
        </w:rPr>
        <w:t>✅</w:t>
      </w:r>
      <w:r>
        <w:rPr>
          <w:rFonts w:ascii="Apple Color Emoji" w:eastAsia="Apple Color Emoji" w:hAnsi="Apple Color Emoji" w:cs="Apple Color Emoji"/>
        </w:rPr>
        <w:t xml:space="preserve"> </w:t>
      </w:r>
      <w:r>
        <w:rPr>
          <w:rFonts w:ascii="Calibri" w:eastAsia="Apple Color Emoji" w:hAnsi="Calibri" w:cs="Calibri"/>
        </w:rPr>
        <w:t>output</w:t>
      </w:r>
    </w:p>
    <w:p w14:paraId="3290DEB4" w14:textId="7ABC7807" w:rsidR="007D53FA" w:rsidRDefault="007D53FA" w:rsidP="0034452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JSON output</w:t>
      </w:r>
    </w:p>
    <w:p w14:paraId="0CE5302C" w14:textId="7BE2FB09" w:rsidR="00AD4302" w:rsidRDefault="002E1BC8" w:rsidP="00A228C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Server sends an internal request to ICS generating function</w:t>
      </w:r>
    </w:p>
    <w:p w14:paraId="61C237EA" w14:textId="6A19A82F" w:rsidR="00C07B17" w:rsidRDefault="0055195E" w:rsidP="00C07B17">
      <w:pPr>
        <w:pStyle w:val="ListParagraph"/>
        <w:numPr>
          <w:ilvl w:val="0"/>
          <w:numId w:val="19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Ex</w:t>
      </w:r>
      <w:r w:rsidR="00C07B17">
        <w:rPr>
          <w:rFonts w:ascii="Calibri" w:eastAsia="Apple Color Emoji" w:hAnsi="Calibri" w:cs="Calibri"/>
        </w:rPr>
        <w:t>ternal POST request sent, response obtained with necessary ICS configuration</w:t>
      </w:r>
    </w:p>
    <w:p w14:paraId="2EC04235" w14:textId="387C0127" w:rsidR="00C07B17" w:rsidRDefault="00C07B17" w:rsidP="00C07B17">
      <w:pPr>
        <w:pStyle w:val="ListParagraph"/>
        <w:numPr>
          <w:ilvl w:val="0"/>
          <w:numId w:val="19"/>
        </w:num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ICS calendar file generated</w:t>
      </w:r>
    </w:p>
    <w:p w14:paraId="2B55A02D" w14:textId="7367752D" w:rsidR="007D53FA" w:rsidRDefault="00C07B17" w:rsidP="00C07B1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Server reformats output for ICS file obtained</w:t>
      </w:r>
    </w:p>
    <w:p w14:paraId="199603DD" w14:textId="3220FECD" w:rsidR="009B09F8" w:rsidRDefault="009B09F8" w:rsidP="00C07B1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ICS files can be imported, shared via email etc, and integrated with any modern calendar, including but not limited to Outlook, Teams, Google Calendar, Apple Calendar, Yahoo Calendar, etc.</w:t>
      </w:r>
    </w:p>
    <w:p w14:paraId="43F9E964" w14:textId="4406C283" w:rsidR="00CC2803" w:rsidRDefault="00CC2803" w:rsidP="00CC2803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01B6B75E" wp14:editId="35E2C6DC">
            <wp:extent cx="3544443" cy="4141968"/>
            <wp:effectExtent l="0" t="0" r="12065" b="0"/>
            <wp:docPr id="5" name="Picture 5" descr="../../Downloads/Untitled.drawio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Untitled.drawio%20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808" cy="415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0FC8C" w14:textId="77777777" w:rsidR="00CC2803" w:rsidRDefault="00CC2803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57C4CF00" w14:textId="3564A3B4" w:rsidR="005F733E" w:rsidRDefault="005F733E" w:rsidP="00B469FD">
      <w:pPr>
        <w:shd w:val="clear" w:color="auto" w:fill="FFFFFE"/>
        <w:spacing w:after="0" w:line="270" w:lineRule="atLeast"/>
        <w:jc w:val="center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lastRenderedPageBreak/>
        <w:t>API Scheduling JSON Response</w:t>
      </w:r>
    </w:p>
    <w:p w14:paraId="3446232B" w14:textId="77777777" w:rsidR="005F733E" w:rsidRDefault="005F733E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3361F0F2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{</w:t>
      </w:r>
    </w:p>
    <w:p w14:paraId="4F653E1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"ans"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3108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A0BF1D0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"vec"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: [</w:t>
      </w:r>
    </w:p>
    <w:p w14:paraId="3748A34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78AC0DFD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BA19C24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01F00D6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"2022-07-02T13:18:09.862Z"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13E4FA0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"2022-07-02T13:18:09.862Z"</w:t>
      </w:r>
    </w:p>
    <w:p w14:paraId="7E81A3F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4E7C086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075C4BB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0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AD25B1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"place1"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2FD5B7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"2022-07-02T13:32:50.862Z"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7CABDE64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"2022-07-02T13:32:50.862Z"</w:t>
      </w:r>
    </w:p>
    <w:p w14:paraId="687F98A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020F9E3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2C35D7F6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8AAB763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"place0"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384A123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"2022-07-03T13:18:09.862Z"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0CAA1CE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"2022-07-03T13:18:09.862Z"</w:t>
      </w:r>
    </w:p>
    <w:p w14:paraId="7524927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},</w:t>
      </w:r>
    </w:p>
    <w:p w14:paraId="17143F1E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{</w:t>
      </w:r>
    </w:p>
    <w:p w14:paraId="7EC631D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"day"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98658"/>
          <w:sz w:val="18"/>
          <w:szCs w:val="18"/>
          <w:lang w:val="en-GB" w:eastAsia="en-GB"/>
        </w:rPr>
        <w:t>1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4732468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"name"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"place2"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204863DA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"start"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"2022-07-03T13:29:22.862Z"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,</w:t>
      </w:r>
    </w:p>
    <w:p w14:paraId="142B7345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    </w:t>
      </w:r>
      <w:r w:rsidRPr="00DA0A7F">
        <w:rPr>
          <w:rFonts w:ascii="Menlo" w:eastAsia="Times New Roman" w:hAnsi="Menlo" w:cs="Menlo"/>
          <w:color w:val="A31515"/>
          <w:sz w:val="18"/>
          <w:szCs w:val="18"/>
          <w:lang w:val="en-GB" w:eastAsia="en-GB"/>
        </w:rPr>
        <w:t>"end"</w:t>
      </w: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: </w:t>
      </w:r>
      <w:r w:rsidRPr="00DA0A7F">
        <w:rPr>
          <w:rFonts w:ascii="Menlo" w:eastAsia="Times New Roman" w:hAnsi="Menlo" w:cs="Menlo"/>
          <w:color w:val="0451A5"/>
          <w:sz w:val="18"/>
          <w:szCs w:val="18"/>
          <w:lang w:val="en-GB" w:eastAsia="en-GB"/>
        </w:rPr>
        <w:t>"2022-07-03T13:29:22.862Z"</w:t>
      </w:r>
    </w:p>
    <w:p w14:paraId="61F1E612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    }</w:t>
      </w:r>
    </w:p>
    <w:p w14:paraId="18142FBC" w14:textId="77777777" w:rsidR="00DA0A7F" w:rsidRPr="00DA0A7F" w:rsidRDefault="00DA0A7F" w:rsidP="00DA0A7F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 xml:space="preserve">    ]</w:t>
      </w:r>
    </w:p>
    <w:p w14:paraId="0F9C2624" w14:textId="6F6CDD65" w:rsidR="00B469FD" w:rsidRDefault="00DA0A7F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DA0A7F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}</w:t>
      </w:r>
    </w:p>
    <w:p w14:paraId="3E76647A" w14:textId="77777777" w:rsidR="00B469FD" w:rsidRDefault="00B469FD">
      <w:pP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br w:type="page"/>
      </w:r>
    </w:p>
    <w:p w14:paraId="00484432" w14:textId="77777777" w:rsidR="0026218B" w:rsidRDefault="0026218B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69ED839B" w14:textId="77777777" w:rsidR="005F733E" w:rsidRDefault="005F733E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44B4885B" w14:textId="12B9701C" w:rsidR="005F733E" w:rsidRDefault="005F733E" w:rsidP="00B469FD">
      <w:pPr>
        <w:shd w:val="clear" w:color="auto" w:fill="FFFFFE"/>
        <w:spacing w:after="0" w:line="270" w:lineRule="atLeast"/>
        <w:jc w:val="center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API Calendar JSON Response</w:t>
      </w:r>
    </w:p>
    <w:p w14:paraId="57DEAF44" w14:textId="77777777" w:rsidR="005F733E" w:rsidRDefault="005F733E" w:rsidP="0026218B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</w:p>
    <w:p w14:paraId="53D6792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BEGIN:VCALENDAR</w:t>
      </w:r>
    </w:p>
    <w:p w14:paraId="65F2E05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VERSION:2.0</w:t>
      </w:r>
    </w:p>
    <w:p w14:paraId="3194C67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PRODID:-//sebbo.net//ical-generator//EN</w:t>
      </w:r>
    </w:p>
    <w:p w14:paraId="338E95C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0015B9C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UID:d6b5eaf0-fb34-4994-8260-8486a2076c4a</w:t>
      </w:r>
    </w:p>
    <w:p w14:paraId="5C840A9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5097F94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71433B3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DTSTART:20220702T163217Z</w:t>
      </w:r>
    </w:p>
    <w:p w14:paraId="3B44653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DTEND:20220702T163217Z</w:t>
      </w:r>
    </w:p>
    <w:p w14:paraId="49EB783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696EFD1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61F1316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7D011D8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2ED6871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UID:68a6dfd7-6201-40d1-8262-5c0c2fc94445</w:t>
      </w:r>
    </w:p>
    <w:p w14:paraId="7709E02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50E97E6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28A40D6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DTSTART:20220702T164658Z</w:t>
      </w:r>
    </w:p>
    <w:p w14:paraId="38A371F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DTEND:20220702T164658Z</w:t>
      </w:r>
    </w:p>
    <w:p w14:paraId="71584ED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63D4C7A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LOCATION:Office</w:t>
      </w:r>
    </w:p>
    <w:p w14:paraId="74FCF53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27580FC1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786131C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UID:fbcaafd2-4692-4d90-83ef-aabf99b909f1</w:t>
      </w:r>
    </w:p>
    <w:p w14:paraId="43BEC6B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08DAB31A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4915A4A4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DTSTART:20220703T163217Z</w:t>
      </w:r>
    </w:p>
    <w:p w14:paraId="5E5A0A4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DTEND:20220703T163217Z</w:t>
      </w:r>
    </w:p>
    <w:p w14:paraId="3F48684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57D577F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3368D29E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5764C99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5096B00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UID:26228bb1-4b4a-4422-ae1d-a2e300f01412</w:t>
      </w:r>
    </w:p>
    <w:p w14:paraId="3FEBADE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4F7C051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63DCDCDC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DTSTART:20220703T164330Z</w:t>
      </w:r>
    </w:p>
    <w:p w14:paraId="2B11CE06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DTEND:20220703T164330Z</w:t>
      </w:r>
    </w:p>
    <w:p w14:paraId="6519777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1D084441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LOCATION:Shop</w:t>
      </w:r>
    </w:p>
    <w:p w14:paraId="612F4468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6D603EF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BEGIN:VEVENT</w:t>
      </w:r>
    </w:p>
    <w:p w14:paraId="205C8D3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UID:fed62d25-7f47-46f2-bd4c-4a70b1ae2819</w:t>
      </w:r>
    </w:p>
    <w:p w14:paraId="19A2E1E2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18C05F9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271FD81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DTSTART:20220704T163217Z</w:t>
      </w:r>
    </w:p>
    <w:p w14:paraId="0BB1684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DTEND:20220704T163217Z</w:t>
      </w:r>
    </w:p>
    <w:p w14:paraId="2FF98285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1210FA4B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LOCATION:Home</w:t>
      </w:r>
    </w:p>
    <w:p w14:paraId="305EB7C9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3CBD57C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lastRenderedPageBreak/>
        <w:t>BEGIN:VEVENT</w:t>
      </w:r>
    </w:p>
    <w:p w14:paraId="46DCA11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UID:a54a8a43-09fb-4a77-bc39-775756c5909b</w:t>
      </w:r>
    </w:p>
    <w:p w14:paraId="191CD39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SEQUENCE:0</w:t>
      </w:r>
    </w:p>
    <w:p w14:paraId="01EEE2DD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DTSTAMP:20220702T172419Z</w:t>
      </w:r>
    </w:p>
    <w:p w14:paraId="4481EDEF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DTSTART:20220704T164109Z</w:t>
      </w:r>
    </w:p>
    <w:p w14:paraId="4791C5C3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DTEND:20220704T164249Z</w:t>
      </w:r>
    </w:p>
    <w:p w14:paraId="3E5CB5D0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SUMMARY:</w:t>
      </w:r>
    </w:p>
    <w:p w14:paraId="05B7BC9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LOCATION:place3</w:t>
      </w:r>
    </w:p>
    <w:p w14:paraId="74CAA007" w14:textId="77777777" w:rsidR="00B469FD" w:rsidRPr="00B469FD" w:rsidRDefault="00B469FD" w:rsidP="00B469FD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END:VEVENT</w:t>
      </w:r>
    </w:p>
    <w:p w14:paraId="3DA0270C" w14:textId="7915023C" w:rsidR="00772EA2" w:rsidRPr="00D84B26" w:rsidRDefault="00B469FD" w:rsidP="00D84B26">
      <w:pPr>
        <w:shd w:val="clear" w:color="auto" w:fill="FFFFFE"/>
        <w:spacing w:after="0" w:line="270" w:lineRule="atLeast"/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</w:pPr>
      <w:r w:rsidRPr="00B469FD">
        <w:rPr>
          <w:rFonts w:ascii="Menlo" w:eastAsia="Times New Roman" w:hAnsi="Menlo" w:cs="Menlo"/>
          <w:color w:val="000000"/>
          <w:sz w:val="18"/>
          <w:szCs w:val="18"/>
          <w:lang w:val="en-GB" w:eastAsia="en-GB"/>
        </w:rPr>
        <w:t>END:VCALENDAR</w:t>
      </w:r>
    </w:p>
    <w:p w14:paraId="522E3BF2" w14:textId="77777777" w:rsidR="00772EA2" w:rsidRDefault="00772EA2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111AB58E" w14:textId="36A716E8" w:rsidR="009B09F8" w:rsidRDefault="009B09F8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lastRenderedPageBreak/>
        <w:t>UI integration</w:t>
      </w:r>
    </w:p>
    <w:p w14:paraId="1EA4E30C" w14:textId="555FC6A5" w:rsidR="009B09F8" w:rsidRDefault="009B09F8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388B621A" wp14:editId="2306C27C">
            <wp:extent cx="5847715" cy="3646170"/>
            <wp:effectExtent l="0" t="0" r="0" b="11430"/>
            <wp:docPr id="8" name="Picture 8" descr="/var/folders/1m/rlkkn9gs6d713l56m7f_t0xw0000gp/T/TemporaryItems/NSIRD_screencaptureui_J62xeG/Screenshot 2022-07-02 at 11.0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var/folders/1m/rlkkn9gs6d713l56m7f_t0xw0000gp/T/TemporaryItems/NSIRD_screencaptureui_J62xeG/Screenshot 2022-07-02 at 11.08.36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793D" w14:textId="77777777" w:rsidR="009B09F8" w:rsidRDefault="009B09F8" w:rsidP="007D53FA">
      <w:pPr>
        <w:rPr>
          <w:rFonts w:ascii="Calibri" w:eastAsia="Apple Color Emoji" w:hAnsi="Calibri" w:cs="Calibri"/>
        </w:rPr>
      </w:pPr>
    </w:p>
    <w:p w14:paraId="621975B3" w14:textId="05C551E9" w:rsidR="009B09F8" w:rsidRDefault="009B09F8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Maps integration displays all locations input by user</w:t>
      </w:r>
    </w:p>
    <w:p w14:paraId="0E445BDD" w14:textId="63F8766D" w:rsidR="00863EF0" w:rsidRDefault="00863EF0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Home node is genesis node, first location input by user</w:t>
      </w:r>
    </w:p>
    <w:p w14:paraId="7618D45C" w14:textId="06F05CDB" w:rsidR="001C2D31" w:rsidRDefault="007B745D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No limit on number of nodes or locations</w:t>
      </w:r>
    </w:p>
    <w:p w14:paraId="4E26FB60" w14:textId="77777777" w:rsidR="001C2D31" w:rsidRDefault="001C2D31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34F06F73" w14:textId="77777777" w:rsidR="007B745D" w:rsidRDefault="007B745D" w:rsidP="007D53FA">
      <w:pPr>
        <w:rPr>
          <w:rFonts w:ascii="Calibri" w:eastAsia="Apple Color Emoji" w:hAnsi="Calibri" w:cs="Calibri"/>
        </w:rPr>
      </w:pPr>
    </w:p>
    <w:p w14:paraId="219FF4F5" w14:textId="4034808E" w:rsidR="007B745D" w:rsidRDefault="001C2D31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31AEF4BF" wp14:editId="3E96E13E">
            <wp:extent cx="3949160" cy="7544929"/>
            <wp:effectExtent l="0" t="0" r="0" b="0"/>
            <wp:docPr id="10" name="Picture 10" descr="/var/folders/1m/rlkkn9gs6d713l56m7f_t0xw0000gp/T/TemporaryItems/NSIRD_screencaptureui_d4butP/Screenshot 2022-07-02 at 11.13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var/folders/1m/rlkkn9gs6d713l56m7f_t0xw0000gp/T/TemporaryItems/NSIRD_screencaptureui_d4butP/Screenshot 2022-07-02 at 11.13.13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583" cy="754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09B5" w14:textId="4C497814" w:rsidR="007B745D" w:rsidRDefault="007B745D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Input form- appending locations input by user- node creation at instant</w:t>
      </w:r>
    </w:p>
    <w:p w14:paraId="68AA869C" w14:textId="70FB038F" w:rsidR="001C2D31" w:rsidRDefault="001C2D31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68C46C93" w14:textId="6FEF8486" w:rsidR="001C2D31" w:rsidRDefault="001C2D31" w:rsidP="00BF79A0">
      <w:pPr>
        <w:jc w:val="center"/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lastRenderedPageBreak/>
        <w:drawing>
          <wp:inline distT="0" distB="0" distL="0" distR="0" wp14:anchorId="20EC7729" wp14:editId="5E8358B8">
            <wp:extent cx="5847715" cy="3657600"/>
            <wp:effectExtent l="0" t="0" r="0" b="0"/>
            <wp:docPr id="11" name="Picture 11" descr="/var/folders/1m/rlkkn9gs6d713l56m7f_t0xw0000gp/T/TemporaryItems/NSIRD_screencaptureui_pzeUjQ/Screenshot 2022-07-02 at 11.14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1m/rlkkn9gs6d713l56m7f_t0xw0000gp/T/TemporaryItems/NSIRD_screencaptureui_pzeUjQ/Screenshot 2022-07-02 at 11.14.07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7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0848" w14:textId="3ECC1B97" w:rsidR="00D47B97" w:rsidRDefault="001C2D31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t>New node created and displayed, dynamic real-time Maps integration</w:t>
      </w:r>
    </w:p>
    <w:p w14:paraId="374B52E9" w14:textId="77777777" w:rsidR="00D47B97" w:rsidRDefault="00D47B97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</w:rPr>
        <w:br w:type="page"/>
      </w:r>
    </w:p>
    <w:p w14:paraId="398F0553" w14:textId="77777777" w:rsidR="001C2D31" w:rsidRDefault="001C2D31" w:rsidP="007D53FA">
      <w:pPr>
        <w:rPr>
          <w:rFonts w:ascii="Calibri" w:eastAsia="Apple Color Emoji" w:hAnsi="Calibri" w:cs="Calibri"/>
        </w:rPr>
      </w:pPr>
    </w:p>
    <w:p w14:paraId="02802DB5" w14:textId="72635CB1" w:rsidR="00D47B97" w:rsidRPr="00C07B17" w:rsidRDefault="00EE2D1E" w:rsidP="007D53FA">
      <w:pPr>
        <w:rPr>
          <w:rFonts w:ascii="Calibri" w:eastAsia="Apple Color Emoji" w:hAnsi="Calibri" w:cs="Calibri"/>
        </w:rPr>
      </w:pPr>
      <w:r>
        <w:rPr>
          <w:rFonts w:ascii="Calibri" w:eastAsia="Apple Color Emoji" w:hAnsi="Calibri" w:cs="Calibri"/>
          <w:noProof/>
          <w:lang w:val="en-GB" w:eastAsia="en-GB"/>
        </w:rPr>
        <w:drawing>
          <wp:inline distT="0" distB="0" distL="0" distR="0" wp14:anchorId="7F5AE280" wp14:editId="604E1D66">
            <wp:extent cx="8595795" cy="5376455"/>
            <wp:effectExtent l="9525" t="0" r="0" b="0"/>
            <wp:docPr id="13" name="Picture 13" descr="../../Downloads/Screenshot%202022-07-02%20at%2011.15.28%20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Screenshot%202022-07-02%20at%2011.15.28%20PM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25780" cy="539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7B97" w:rsidRPr="00C07B17">
      <w:footerReference w:type="default" r:id="rId15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0756AEA" w14:textId="77777777" w:rsidR="002D15D5" w:rsidRDefault="002D15D5">
      <w:pPr>
        <w:spacing w:after="0" w:line="240" w:lineRule="auto"/>
      </w:pPr>
      <w:r>
        <w:separator/>
      </w:r>
    </w:p>
    <w:p w14:paraId="53935CD0" w14:textId="77777777" w:rsidR="002D15D5" w:rsidRDefault="002D15D5"/>
    <w:p w14:paraId="575C6E2E" w14:textId="77777777" w:rsidR="002D15D5" w:rsidRDefault="002D15D5"/>
  </w:endnote>
  <w:endnote w:type="continuationSeparator" w:id="0">
    <w:p w14:paraId="4627D872" w14:textId="77777777" w:rsidR="002D15D5" w:rsidRDefault="002D15D5">
      <w:pPr>
        <w:spacing w:after="0" w:line="240" w:lineRule="auto"/>
      </w:pPr>
      <w:r>
        <w:continuationSeparator/>
      </w:r>
    </w:p>
    <w:p w14:paraId="01A771E6" w14:textId="77777777" w:rsidR="002D15D5" w:rsidRDefault="002D15D5"/>
    <w:p w14:paraId="0FC927ED" w14:textId="77777777" w:rsidR="002D15D5" w:rsidRDefault="002D15D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768"/>
      <w:gridCol w:w="461"/>
    </w:tblGrid>
    <w:tr w:rsidR="003A7231" w14:paraId="3DF202A7" w14:textId="77777777" w:rsidTr="003A7231">
      <w:trPr>
        <w:jc w:val="right"/>
      </w:trPr>
      <w:tc>
        <w:tcPr>
          <w:tcW w:w="8768" w:type="dxa"/>
          <w:vAlign w:val="center"/>
        </w:tcPr>
        <w:p w14:paraId="3CE0AC12" w14:textId="22D3E1D1" w:rsidR="003A7231" w:rsidRDefault="003A7231">
          <w:pPr>
            <w:pStyle w:val="Header"/>
            <w:jc w:val="right"/>
            <w:rPr>
              <w:caps/>
              <w:color w:val="000000" w:themeColor="text1"/>
            </w:rPr>
          </w:pPr>
          <w:r w:rsidRPr="003A7231">
            <w:rPr>
              <w:rFonts w:ascii="Apple Color Emoji" w:eastAsia="Apple Color Emoji" w:hAnsi="Apple Color Emoji" w:cs="Apple Color Emoji"/>
            </w:rPr>
            <w:t>🛵</w:t>
          </w:r>
          <w:r w:rsidRPr="003A7231">
            <w:t>B.R.A.S.R.</w:t>
          </w:r>
          <w:r w:rsidRPr="003A7231">
            <w:rPr>
              <w:rFonts w:ascii="Apple Color Emoji" w:eastAsia="Apple Color Emoji" w:hAnsi="Apple Color Emoji" w:cs="Apple Color Emoji"/>
            </w:rPr>
            <w:t>✅</w:t>
          </w:r>
          <w:r>
            <w:rPr>
              <w:rFonts w:ascii="Apple Color Emoji" w:eastAsia="Apple Color Emoji" w:hAnsi="Apple Color Emoji" w:cs="Apple Color Emoji"/>
            </w:rPr>
            <w:t xml:space="preserve"> </w:t>
          </w:r>
          <w:sdt>
            <w:sdtPr>
              <w:rPr>
                <w:caps/>
                <w:color w:val="000000" w:themeColor="text1"/>
              </w:rPr>
              <w:alias w:val="Author"/>
              <w:tag w:val=""/>
              <w:id w:val="1534539408"/>
              <w:placeholder>
                <w:docPart w:val="929FF1ADB27F694DA60D29448FAAC61D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>
                <w:rPr>
                  <w:caps/>
                  <w:color w:val="000000" w:themeColor="text1"/>
                  <w:lang w:val="en-GB"/>
                </w:rPr>
                <w:t>sayash</w:t>
              </w:r>
            </w:sdtContent>
          </w:sdt>
        </w:p>
      </w:tc>
      <w:tc>
        <w:tcPr>
          <w:tcW w:w="461" w:type="dxa"/>
          <w:shd w:val="clear" w:color="auto" w:fill="542437" w:themeFill="accent2"/>
          <w:vAlign w:val="center"/>
        </w:tcPr>
        <w:p w14:paraId="12360888" w14:textId="77777777" w:rsidR="003A7231" w:rsidRDefault="003A7231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3E6164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84B6BAD" w14:textId="623F9915" w:rsidR="00F251B2" w:rsidRDefault="00F251B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A306F2" w14:textId="77777777" w:rsidR="002D15D5" w:rsidRDefault="002D15D5">
      <w:pPr>
        <w:spacing w:after="0" w:line="240" w:lineRule="auto"/>
      </w:pPr>
      <w:r>
        <w:separator/>
      </w:r>
    </w:p>
    <w:p w14:paraId="494E37E6" w14:textId="77777777" w:rsidR="002D15D5" w:rsidRDefault="002D15D5"/>
    <w:p w14:paraId="58C33F0E" w14:textId="77777777" w:rsidR="002D15D5" w:rsidRDefault="002D15D5"/>
  </w:footnote>
  <w:footnote w:type="continuationSeparator" w:id="0">
    <w:p w14:paraId="01F778A4" w14:textId="77777777" w:rsidR="002D15D5" w:rsidRDefault="002D15D5">
      <w:pPr>
        <w:spacing w:after="0" w:line="240" w:lineRule="auto"/>
      </w:pPr>
      <w:r>
        <w:continuationSeparator/>
      </w:r>
    </w:p>
    <w:p w14:paraId="0DDBDD7C" w14:textId="77777777" w:rsidR="002D15D5" w:rsidRDefault="002D15D5"/>
    <w:p w14:paraId="46CC907A" w14:textId="77777777" w:rsidR="002D15D5" w:rsidRDefault="002D15D5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>
    <w:nsid w:val="FFFFFF89"/>
    <w:multiLevelType w:val="singleLevel"/>
    <w:tmpl w:val="E514EA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191C6C08"/>
    <w:multiLevelType w:val="hybridMultilevel"/>
    <w:tmpl w:val="6F847D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D87068"/>
    <w:multiLevelType w:val="hybridMultilevel"/>
    <w:tmpl w:val="165AFD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603DEF"/>
    <w:multiLevelType w:val="multilevel"/>
    <w:tmpl w:val="7274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15A15BD"/>
    <w:multiLevelType w:val="hybridMultilevel"/>
    <w:tmpl w:val="900A6308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3"/>
  </w:num>
  <w:num w:numId="3">
    <w:abstractNumId w:val="16"/>
  </w:num>
  <w:num w:numId="4">
    <w:abstractNumId w:val="14"/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5"/>
  </w:num>
  <w:num w:numId="16">
    <w:abstractNumId w:val="19"/>
  </w:num>
  <w:num w:numId="17">
    <w:abstractNumId w:val="12"/>
  </w:num>
  <w:num w:numId="18">
    <w:abstractNumId w:val="10"/>
  </w:num>
  <w:num w:numId="19">
    <w:abstractNumId w:val="18"/>
  </w:num>
  <w:num w:numId="2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5394"/>
    <w:rsid w:val="00047264"/>
    <w:rsid w:val="000E4232"/>
    <w:rsid w:val="0018557B"/>
    <w:rsid w:val="001B4DD0"/>
    <w:rsid w:val="001C2D31"/>
    <w:rsid w:val="001C6645"/>
    <w:rsid w:val="001D1FD5"/>
    <w:rsid w:val="0026218B"/>
    <w:rsid w:val="002809A7"/>
    <w:rsid w:val="002C5A59"/>
    <w:rsid w:val="002D15D5"/>
    <w:rsid w:val="002E1BC8"/>
    <w:rsid w:val="00344523"/>
    <w:rsid w:val="00364D7F"/>
    <w:rsid w:val="003A7231"/>
    <w:rsid w:val="003D7773"/>
    <w:rsid w:val="003E6164"/>
    <w:rsid w:val="00436A79"/>
    <w:rsid w:val="004E6AD3"/>
    <w:rsid w:val="0055195E"/>
    <w:rsid w:val="005F733E"/>
    <w:rsid w:val="00680D90"/>
    <w:rsid w:val="00772EA2"/>
    <w:rsid w:val="007B745D"/>
    <w:rsid w:val="007D53FA"/>
    <w:rsid w:val="00830801"/>
    <w:rsid w:val="00863EF0"/>
    <w:rsid w:val="00880D84"/>
    <w:rsid w:val="008A3D38"/>
    <w:rsid w:val="00951236"/>
    <w:rsid w:val="00951FA9"/>
    <w:rsid w:val="009B09F8"/>
    <w:rsid w:val="00A228CA"/>
    <w:rsid w:val="00AD4302"/>
    <w:rsid w:val="00AF517B"/>
    <w:rsid w:val="00B35394"/>
    <w:rsid w:val="00B469FD"/>
    <w:rsid w:val="00B96B70"/>
    <w:rsid w:val="00BF79A0"/>
    <w:rsid w:val="00C07B17"/>
    <w:rsid w:val="00C10E05"/>
    <w:rsid w:val="00CC2803"/>
    <w:rsid w:val="00D121F2"/>
    <w:rsid w:val="00D27959"/>
    <w:rsid w:val="00D47B97"/>
    <w:rsid w:val="00D84B26"/>
    <w:rsid w:val="00DA0A7F"/>
    <w:rsid w:val="00DA62FE"/>
    <w:rsid w:val="00E21257"/>
    <w:rsid w:val="00E24ECC"/>
    <w:rsid w:val="00E367B1"/>
    <w:rsid w:val="00E4279F"/>
    <w:rsid w:val="00E81F9E"/>
    <w:rsid w:val="00EC2D31"/>
    <w:rsid w:val="00EE2D1E"/>
    <w:rsid w:val="00F251B2"/>
    <w:rsid w:val="00F43EC7"/>
    <w:rsid w:val="00F83841"/>
    <w:rsid w:val="00FB2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B456E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ajorEastAsia" w:hAnsiTheme="majorHAnsi" w:cstheme="majorBidi"/>
        <w:sz w:val="22"/>
        <w:szCs w:val="22"/>
        <w:lang w:val="en-US" w:eastAsia="ja-JP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47264"/>
  </w:style>
  <w:style w:type="paragraph" w:styleId="Heading1">
    <w:name w:val="heading 1"/>
    <w:basedOn w:val="Normal"/>
    <w:next w:val="Normal"/>
    <w:link w:val="Heading1Char"/>
    <w:uiPriority w:val="9"/>
    <w:qFormat/>
    <w:rsid w:val="00047264"/>
    <w:pPr>
      <w:pBdr>
        <w:bottom w:val="thinThickSmallGap" w:sz="12" w:space="1" w:color="3E1B28" w:themeColor="accent2" w:themeShade="BF"/>
      </w:pBdr>
      <w:spacing w:before="400"/>
      <w:jc w:val="center"/>
      <w:outlineLvl w:val="0"/>
    </w:pPr>
    <w:rPr>
      <w:caps/>
      <w:color w:val="2A121B" w:themeColor="accent2" w:themeShade="80"/>
      <w:spacing w:val="2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7264"/>
    <w:pPr>
      <w:pBdr>
        <w:bottom w:val="single" w:sz="4" w:space="1" w:color="29121B" w:themeColor="accent2" w:themeShade="7F"/>
      </w:pBdr>
      <w:spacing w:before="400"/>
      <w:jc w:val="center"/>
      <w:outlineLvl w:val="1"/>
    </w:pPr>
    <w:rPr>
      <w:caps/>
      <w:color w:val="2A121B" w:themeColor="accent2" w:themeShade="80"/>
      <w:spacing w:val="15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7264"/>
    <w:pPr>
      <w:pBdr>
        <w:top w:val="dotted" w:sz="4" w:space="1" w:color="29121B" w:themeColor="accent2" w:themeShade="7F"/>
        <w:bottom w:val="dotted" w:sz="4" w:space="1" w:color="29121B" w:themeColor="accent2" w:themeShade="7F"/>
      </w:pBdr>
      <w:spacing w:before="300"/>
      <w:jc w:val="center"/>
      <w:outlineLvl w:val="2"/>
    </w:pPr>
    <w:rPr>
      <w:caps/>
      <w:color w:val="29121B" w:themeColor="accent2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7264"/>
    <w:pPr>
      <w:pBdr>
        <w:bottom w:val="dotted" w:sz="4" w:space="1" w:color="3E1B28" w:themeColor="accent2" w:themeShade="BF"/>
      </w:pBdr>
      <w:spacing w:after="120"/>
      <w:jc w:val="center"/>
      <w:outlineLvl w:val="3"/>
    </w:pPr>
    <w:rPr>
      <w:caps/>
      <w:color w:val="29121B" w:themeColor="accent2" w:themeShade="7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7264"/>
    <w:pPr>
      <w:spacing w:before="320" w:after="120"/>
      <w:jc w:val="center"/>
      <w:outlineLvl w:val="4"/>
    </w:pPr>
    <w:rPr>
      <w:caps/>
      <w:color w:val="29121B" w:themeColor="accent2" w:themeShade="7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7264"/>
    <w:pPr>
      <w:spacing w:after="120"/>
      <w:jc w:val="center"/>
      <w:outlineLvl w:val="5"/>
    </w:pPr>
    <w:rPr>
      <w:caps/>
      <w:color w:val="3E1B28" w:themeColor="accen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7264"/>
    <w:pPr>
      <w:spacing w:after="120"/>
      <w:jc w:val="center"/>
      <w:outlineLvl w:val="6"/>
    </w:pPr>
    <w:rPr>
      <w:i/>
      <w:iCs/>
      <w:caps/>
      <w:color w:val="3E1B28" w:themeColor="accen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7264"/>
    <w:pPr>
      <w:spacing w:after="120"/>
      <w:jc w:val="center"/>
      <w:outlineLvl w:val="7"/>
    </w:pPr>
    <w:rPr>
      <w:caps/>
      <w:spacing w:val="1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7264"/>
    <w:pPr>
      <w:spacing w:after="120"/>
      <w:jc w:val="center"/>
      <w:outlineLvl w:val="8"/>
    </w:pPr>
    <w:rPr>
      <w:i/>
      <w:iCs/>
      <w:caps/>
      <w:spacing w:val="1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047264"/>
    <w:pPr>
      <w:spacing w:after="560" w:line="240" w:lineRule="auto"/>
      <w:jc w:val="center"/>
    </w:pPr>
    <w:rPr>
      <w:caps/>
      <w:spacing w:val="20"/>
      <w:sz w:val="18"/>
      <w:szCs w:val="18"/>
    </w:rPr>
  </w:style>
  <w:style w:type="character" w:customStyle="1" w:styleId="SubtitleChar">
    <w:name w:val="Subtitle Char"/>
    <w:basedOn w:val="DefaultParagraphFont"/>
    <w:link w:val="Subtitle"/>
    <w:uiPriority w:val="11"/>
    <w:rsid w:val="00047264"/>
    <w:rPr>
      <w:caps/>
      <w:spacing w:val="2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47264"/>
    <w:pPr>
      <w:pBdr>
        <w:top w:val="dotted" w:sz="2" w:space="1" w:color="2A121B" w:themeColor="accent2" w:themeShade="80"/>
        <w:bottom w:val="dotted" w:sz="2" w:space="6" w:color="2A121B" w:themeColor="accent2" w:themeShade="80"/>
      </w:pBdr>
      <w:spacing w:before="500" w:after="300" w:line="240" w:lineRule="auto"/>
      <w:jc w:val="center"/>
    </w:pPr>
    <w:rPr>
      <w:caps/>
      <w:color w:val="2A121B" w:themeColor="accent2" w:themeShade="80"/>
      <w:spacing w:val="50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047264"/>
    <w:rPr>
      <w:caps/>
      <w:color w:val="2A121B" w:themeColor="accent2" w:themeShade="80"/>
      <w:spacing w:val="50"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9"/>
    <w:rsid w:val="00047264"/>
    <w:rPr>
      <w:caps/>
      <w:color w:val="2A121B" w:themeColor="accent2" w:themeShade="80"/>
      <w:spacing w:val="20"/>
      <w:sz w:val="28"/>
      <w:szCs w:val="28"/>
    </w:rPr>
  </w:style>
  <w:style w:type="paragraph" w:styleId="ListNumber">
    <w:name w:val="List Number"/>
    <w:basedOn w:val="Normal"/>
    <w:uiPriority w:val="13"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7264"/>
    <w:pPr>
      <w:pBdr>
        <w:top w:val="dotted" w:sz="2" w:space="10" w:color="2A121B" w:themeColor="accent2" w:themeShade="80"/>
        <w:bottom w:val="dotted" w:sz="2" w:space="4" w:color="2A121B" w:themeColor="accent2" w:themeShade="80"/>
      </w:pBdr>
      <w:spacing w:before="160" w:line="300" w:lineRule="auto"/>
      <w:ind w:left="1440" w:right="1440"/>
    </w:pPr>
    <w:rPr>
      <w:caps/>
      <w:color w:val="29121B" w:themeColor="accent2" w:themeShade="7F"/>
      <w:spacing w:val="5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047264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47264"/>
    <w:rPr>
      <w:i/>
      <w:iCs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thor">
    <w:name w:val="Author"/>
    <w:basedOn w:val="Normal"/>
    <w:uiPriority w:val="3"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47264"/>
    <w:rPr>
      <w:caps/>
      <w:color w:val="29121B" w:themeColor="accent2" w:themeShade="7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7264"/>
    <w:rPr>
      <w:caps/>
      <w:color w:val="3E1B28" w:themeColor="accen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7264"/>
    <w:rPr>
      <w:i/>
      <w:iCs/>
      <w:caps/>
      <w:color w:val="3E1B28" w:themeColor="accen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7264"/>
    <w:rPr>
      <w:caps/>
      <w:spacing w:val="1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7264"/>
    <w:rPr>
      <w:i/>
      <w:iCs/>
      <w:caps/>
      <w:spacing w:val="10"/>
      <w:sz w:val="20"/>
      <w:szCs w:val="20"/>
    </w:rPr>
  </w:style>
  <w:style w:type="character" w:styleId="SubtleEmphasis">
    <w:name w:val="Subtle Emphasis"/>
    <w:uiPriority w:val="19"/>
    <w:qFormat/>
    <w:rsid w:val="00047264"/>
    <w:rPr>
      <w:i/>
      <w:iCs/>
    </w:rPr>
  </w:style>
  <w:style w:type="character" w:styleId="Emphasis">
    <w:name w:val="Emphasis"/>
    <w:uiPriority w:val="20"/>
    <w:qFormat/>
    <w:rsid w:val="00047264"/>
    <w:rPr>
      <w:caps/>
      <w:spacing w:val="5"/>
      <w:sz w:val="20"/>
      <w:szCs w:val="20"/>
    </w:rPr>
  </w:style>
  <w:style w:type="character" w:styleId="IntenseEmphasis">
    <w:name w:val="Intense Emphasis"/>
    <w:uiPriority w:val="21"/>
    <w:qFormat/>
    <w:rsid w:val="00047264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47264"/>
    <w:rPr>
      <w:rFonts w:asciiTheme="minorHAnsi" w:eastAsiaTheme="minorEastAsia" w:hAnsiTheme="minorHAnsi" w:cstheme="minorBidi"/>
      <w:i/>
      <w:iCs/>
      <w:color w:val="29121B" w:themeColor="accent2" w:themeShade="7F"/>
    </w:rPr>
  </w:style>
  <w:style w:type="character" w:styleId="IntenseReference">
    <w:name w:val="Intense Reference"/>
    <w:uiPriority w:val="32"/>
    <w:qFormat/>
    <w:rsid w:val="00047264"/>
    <w:rPr>
      <w:rFonts w:asciiTheme="minorHAnsi" w:eastAsiaTheme="minorEastAsia" w:hAnsiTheme="minorHAnsi" w:cstheme="minorBidi"/>
      <w:b/>
      <w:bCs/>
      <w:i/>
      <w:iCs/>
      <w:color w:val="29121B" w:themeColor="accent2" w:themeShade="7F"/>
    </w:rPr>
  </w:style>
  <w:style w:type="character" w:styleId="BookTitle">
    <w:name w:val="Book Title"/>
    <w:uiPriority w:val="33"/>
    <w:qFormat/>
    <w:rsid w:val="00047264"/>
    <w:rPr>
      <w:caps/>
      <w:color w:val="29121B" w:themeColor="accent2" w:themeShade="7F"/>
      <w:spacing w:val="5"/>
      <w:u w:color="29121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47264"/>
    <w:rPr>
      <w:caps/>
      <w:spacing w:val="10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7264"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Ind w:w="0" w:type="dxa"/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rsid w:val="00047264"/>
    <w:rPr>
      <w:caps/>
      <w:color w:val="29121B" w:themeColor="accent2" w:themeShade="7F"/>
      <w:spacing w:val="5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47264"/>
    <w:rPr>
      <w:caps/>
      <w:color w:val="2A121B" w:themeColor="accent2" w:themeShade="80"/>
      <w:spacing w:val="15"/>
      <w:sz w:val="24"/>
      <w:szCs w:val="24"/>
    </w:rPr>
  </w:style>
  <w:style w:type="paragraph" w:styleId="Header">
    <w:name w:val="header"/>
    <w:basedOn w:val="Normal"/>
    <w:link w:val="HeaderChar"/>
    <w:uiPriority w:val="99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47264"/>
    <w:rPr>
      <w:caps/>
      <w:color w:val="29121B" w:themeColor="accent2" w:themeShade="7F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sid w:val="00047264"/>
    <w:rPr>
      <w:caps/>
      <w:color w:val="29121B" w:themeColor="accent2" w:themeShade="7F"/>
      <w:spacing w:val="1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B35394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val="en-GB" w:eastAsia="en-GB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B35394"/>
    <w:rPr>
      <w:rFonts w:ascii="Arial" w:hAnsi="Arial" w:cs="Arial"/>
      <w:vanish/>
      <w:color w:val="auto"/>
      <w:sz w:val="16"/>
      <w:szCs w:val="16"/>
      <w:lang w:val="en-GB" w:eastAsia="en-GB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B35394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  <w:lang w:val="en-GB" w:eastAsia="en-GB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B35394"/>
    <w:rPr>
      <w:rFonts w:ascii="Arial" w:hAnsi="Arial" w:cs="Arial"/>
      <w:vanish/>
      <w:color w:val="auto"/>
      <w:sz w:val="16"/>
      <w:szCs w:val="16"/>
      <w:lang w:val="en-GB" w:eastAsia="en-GB"/>
    </w:rPr>
  </w:style>
  <w:style w:type="character" w:styleId="Strong">
    <w:name w:val="Strong"/>
    <w:uiPriority w:val="22"/>
    <w:qFormat/>
    <w:rsid w:val="00047264"/>
    <w:rPr>
      <w:b/>
      <w:bCs/>
      <w:color w:val="3E1B28" w:themeColor="accent2" w:themeShade="B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04726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47264"/>
  </w:style>
  <w:style w:type="paragraph" w:styleId="ListParagraph">
    <w:name w:val="List Paragraph"/>
    <w:basedOn w:val="Normal"/>
    <w:uiPriority w:val="34"/>
    <w:qFormat/>
    <w:rsid w:val="0004726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43EC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364D7F"/>
    <w:rPr>
      <w:color w:val="5E9EA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02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0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77251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1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0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0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94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255816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5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3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1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95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17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5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88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8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157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glossaryDocument" Target="glossary/document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jpeg"/><Relationship Id="rId9" Type="http://schemas.openxmlformats.org/officeDocument/2006/relationships/hyperlink" Target="https://github.com/sayashraaj/EXL.git" TargetMode="External"/><Relationship Id="rId10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ayash/Library/Containers/com.microsoft.Word/Data/Library/Caches/2057/TM10002081/Research%20Pap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29FF1ADB27F694DA60D29448FAAC6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A695D-59E4-5841-A19E-C0B4F8FD9E81}"/>
      </w:docPartPr>
      <w:docPartBody>
        <w:p w:rsidR="00F62B6F" w:rsidRDefault="0093528A" w:rsidP="0093528A">
          <w:pPr>
            <w:pStyle w:val="929FF1ADB27F694DA60D29448FAAC61D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28A"/>
    <w:rsid w:val="000C2204"/>
    <w:rsid w:val="0093528A"/>
    <w:rsid w:val="00DA477B"/>
    <w:rsid w:val="00F62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DE844F4BC6952428A240207A02177A7">
    <w:name w:val="FDE844F4BC6952428A240207A02177A7"/>
  </w:style>
  <w:style w:type="paragraph" w:customStyle="1" w:styleId="C4C0AD1E460585449C4491F4D73ECE3C">
    <w:name w:val="C4C0AD1E460585449C4491F4D73ECE3C"/>
  </w:style>
  <w:style w:type="paragraph" w:customStyle="1" w:styleId="A46A7738F858154984593EAA0565240B">
    <w:name w:val="A46A7738F858154984593EAA0565240B"/>
  </w:style>
  <w:style w:type="paragraph" w:customStyle="1" w:styleId="D9FB64895E86AC47B6999FC0AA5741EE">
    <w:name w:val="D9FB64895E86AC47B6999FC0AA5741EE"/>
  </w:style>
  <w:style w:type="paragraph" w:customStyle="1" w:styleId="09D1B379FBA98440B7805052FA7AD801">
    <w:name w:val="09D1B379FBA98440B7805052FA7AD801"/>
  </w:style>
  <w:style w:type="paragraph" w:styleId="ListBullet">
    <w:name w:val="List Bullet"/>
    <w:basedOn w:val="Normal"/>
    <w:uiPriority w:val="12"/>
    <w:qFormat/>
    <w:pPr>
      <w:numPr>
        <w:numId w:val="1"/>
      </w:numPr>
      <w:spacing w:after="240" w:line="312" w:lineRule="auto"/>
    </w:pPr>
    <w:rPr>
      <w:rFonts w:eastAsiaTheme="minorHAnsi"/>
      <w:color w:val="000000" w:themeColor="text1"/>
      <w:lang w:val="en-US" w:eastAsia="ja-JP"/>
    </w:rPr>
  </w:style>
  <w:style w:type="paragraph" w:customStyle="1" w:styleId="B2FD879A2CA4234BB1F7F0CA5A4A39EF">
    <w:name w:val="B2FD879A2CA4234BB1F7F0CA5A4A39EF"/>
  </w:style>
  <w:style w:type="paragraph" w:customStyle="1" w:styleId="5ED93C722DF9B34D98360EA89FDB6A9D">
    <w:name w:val="5ED93C722DF9B34D98360EA89FDB6A9D"/>
  </w:style>
  <w:style w:type="paragraph" w:customStyle="1" w:styleId="54547F29BB5DDC45B56224691F985176">
    <w:name w:val="54547F29BB5DDC45B56224691F985176"/>
  </w:style>
  <w:style w:type="paragraph" w:customStyle="1" w:styleId="AB9AB13CF36870469065CD9FC53C1C8A">
    <w:name w:val="AB9AB13CF36870469065CD9FC53C1C8A"/>
  </w:style>
  <w:style w:type="paragraph" w:customStyle="1" w:styleId="D7A3B39A0A550A468BBFFC20EB7825E6">
    <w:name w:val="D7A3B39A0A550A468BBFFC20EB7825E6"/>
  </w:style>
  <w:style w:type="paragraph" w:customStyle="1" w:styleId="8B16E36BB7D23E4E85470E908F8257B5">
    <w:name w:val="8B16E36BB7D23E4E85470E908F8257B5"/>
  </w:style>
  <w:style w:type="paragraph" w:customStyle="1" w:styleId="169EAA815C82E94CA03CDF21A05AB9C5">
    <w:name w:val="169EAA815C82E94CA03CDF21A05AB9C5"/>
  </w:style>
  <w:style w:type="paragraph" w:customStyle="1" w:styleId="244FB178E337D642BC248369B0D6DC2D">
    <w:name w:val="244FB178E337D642BC248369B0D6DC2D"/>
  </w:style>
  <w:style w:type="paragraph" w:customStyle="1" w:styleId="B7A74C907751C546ACBD561913AC7051">
    <w:name w:val="B7A74C907751C546ACBD561913AC7051"/>
  </w:style>
  <w:style w:type="paragraph" w:customStyle="1" w:styleId="30433B0A00EBF44CB27922E000DB1576">
    <w:name w:val="30433B0A00EBF44CB27922E000DB1576"/>
  </w:style>
  <w:style w:type="paragraph" w:customStyle="1" w:styleId="72DBF85289F76744B3AE0A04AC3F916B">
    <w:name w:val="72DBF85289F76744B3AE0A04AC3F916B"/>
  </w:style>
  <w:style w:type="paragraph" w:customStyle="1" w:styleId="2219711AE215D14EA13811309F45295D">
    <w:name w:val="2219711AE215D14EA13811309F45295D"/>
  </w:style>
  <w:style w:type="paragraph" w:customStyle="1" w:styleId="57BA613F3BC4544B8BC428C1BB1DD47E">
    <w:name w:val="57BA613F3BC4544B8BC428C1BB1DD47E"/>
  </w:style>
  <w:style w:type="paragraph" w:customStyle="1" w:styleId="929FF1ADB27F694DA60D29448FAAC61D">
    <w:name w:val="929FF1ADB27F694DA60D29448FAAC61D"/>
    <w:rsid w:val="009352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82</TotalTime>
  <Pages>12</Pages>
  <Words>1015</Words>
  <Characters>5791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sayash</dc:creator>
  <cp:keywords/>
  <dc:description/>
  <cp:lastModifiedBy>sayash</cp:lastModifiedBy>
  <cp:revision>39</cp:revision>
  <dcterms:created xsi:type="dcterms:W3CDTF">2022-07-02T11:15:00Z</dcterms:created>
  <dcterms:modified xsi:type="dcterms:W3CDTF">2022-07-02T18:13:00Z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