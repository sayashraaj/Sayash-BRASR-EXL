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numbering.xml" ContentType="application/vnd.openxmlformats-officedocument.wordprocessingml.numbering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CE6E334" w14:textId="77777777" w:rsidR="00F251B2" w:rsidRDefault="00B35394">
      <w:pPr>
        <w:pStyle w:val="Subtitle"/>
      </w:pPr>
      <w:r>
        <w:t>Team Sayash</w:t>
      </w:r>
    </w:p>
    <w:p w14:paraId="10A7028F" w14:textId="77777777" w:rsidR="00F251B2" w:rsidRDefault="00B35394">
      <w:pPr>
        <w:pStyle w:val="Title"/>
      </w:pPr>
      <w:r w:rsidRPr="00B35394">
        <w:rPr>
          <w:rFonts w:ascii="Apple Color Emoji" w:eastAsia="Apple Color Emoji" w:hAnsi="Apple Color Emoji" w:cs="Apple Color Emoji"/>
        </w:rPr>
        <w:t>🛵</w:t>
      </w:r>
      <w:r w:rsidRPr="00B35394">
        <w:t>B.R.A.S.R.</w:t>
      </w:r>
      <w:r w:rsidRPr="00B35394">
        <w:rPr>
          <w:rFonts w:ascii="Apple Color Emoji" w:eastAsia="Apple Color Emoji" w:hAnsi="Apple Color Emoji" w:cs="Apple Color Emoji"/>
        </w:rPr>
        <w:t>✅</w:t>
      </w:r>
    </w:p>
    <w:p w14:paraId="7219D20E" w14:textId="77777777" w:rsidR="00F251B2" w:rsidRDefault="00B35394" w:rsidP="00047264">
      <w:pPr>
        <w:jc w:val="center"/>
      </w:pPr>
      <w:r w:rsidRPr="00B35394">
        <w:t>Bitmasking Recursive Appointment Scheduling and Routing</w:t>
      </w:r>
    </w:p>
    <w:p w14:paraId="639C666F" w14:textId="7626E503" w:rsidR="00F251B2" w:rsidRDefault="00E4279F">
      <w:r>
        <w:rPr>
          <w:noProof/>
          <w:lang w:val="en-GB" w:eastAsia="en-GB"/>
        </w:rPr>
        <w:drawing>
          <wp:inline distT="0" distB="0" distL="0" distR="0" wp14:anchorId="014E1AA4" wp14:editId="5559EEB1">
            <wp:extent cx="5847715" cy="3646170"/>
            <wp:effectExtent l="0" t="0" r="0" b="11430"/>
            <wp:docPr id="6" name="Picture 6" descr="../Screenshot%202022-07-02%20at%2011.03.02%20PM%2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../Screenshot%202022-07-02%20at%2011.03.02%20PM%201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7715" cy="3646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129A34" w14:textId="77777777" w:rsidR="00F251B2" w:rsidRDefault="00047264">
      <w:pPr>
        <w:pStyle w:val="Heading1"/>
      </w:pPr>
      <w:r>
        <w:t>Documentation</w:t>
      </w:r>
    </w:p>
    <w:p w14:paraId="19D39DC2" w14:textId="08109CF2" w:rsidR="00E81F9E" w:rsidRDefault="001B4DD0" w:rsidP="00047264">
      <w:pPr>
        <w:pStyle w:val="ListBullet"/>
      </w:pPr>
      <w:r>
        <w:t>Deliverables</w:t>
      </w:r>
    </w:p>
    <w:p w14:paraId="785F45D4" w14:textId="03964AD6" w:rsidR="001B4DD0" w:rsidRDefault="001B4DD0" w:rsidP="00047264">
      <w:pPr>
        <w:pStyle w:val="ListBullet"/>
      </w:pPr>
      <w:r>
        <w:t>Working</w:t>
      </w:r>
    </w:p>
    <w:p w14:paraId="37C1A3EC" w14:textId="20ED63F8" w:rsidR="00772EA2" w:rsidRDefault="00772EA2" w:rsidP="00047264">
      <w:pPr>
        <w:pStyle w:val="ListBullet"/>
      </w:pPr>
      <w:r>
        <w:t>Example JSON Request and JSON Response</w:t>
      </w:r>
    </w:p>
    <w:p w14:paraId="1EB26342" w14:textId="77777777" w:rsidR="00F251B2" w:rsidRDefault="00047264" w:rsidP="00047264">
      <w:pPr>
        <w:pStyle w:val="ListBullet"/>
      </w:pPr>
      <w:r>
        <w:t>API model</w:t>
      </w:r>
    </w:p>
    <w:p w14:paraId="54B19080" w14:textId="54CADB7E" w:rsidR="00F83841" w:rsidRDefault="00F83841" w:rsidP="00F83841">
      <w:pPr>
        <w:pStyle w:val="ListBullet"/>
        <w:numPr>
          <w:ilvl w:val="1"/>
          <w:numId w:val="15"/>
        </w:numPr>
      </w:pPr>
      <w:r>
        <w:t>API scheduling</w:t>
      </w:r>
    </w:p>
    <w:p w14:paraId="6B451887" w14:textId="4427B756" w:rsidR="00F83841" w:rsidRDefault="00F83841" w:rsidP="00F83841">
      <w:pPr>
        <w:pStyle w:val="ListBullet"/>
        <w:numPr>
          <w:ilvl w:val="1"/>
          <w:numId w:val="15"/>
        </w:numPr>
      </w:pPr>
      <w:r>
        <w:t>API Calendar (Outlook, Google Calendar, etc. all calendars) integration</w:t>
      </w:r>
    </w:p>
    <w:p w14:paraId="3C968E75" w14:textId="77777777" w:rsidR="00047264" w:rsidRDefault="00047264" w:rsidP="00047264">
      <w:pPr>
        <w:pStyle w:val="ListBullet"/>
      </w:pPr>
      <w:r>
        <w:t>UI integration</w:t>
      </w:r>
    </w:p>
    <w:p w14:paraId="0DE7FF56" w14:textId="77777777" w:rsidR="008F4C1D" w:rsidRDefault="008F4C1D" w:rsidP="008F4C1D">
      <w:pPr>
        <w:pStyle w:val="ListBullet"/>
        <w:numPr>
          <w:ilvl w:val="1"/>
          <w:numId w:val="15"/>
        </w:numPr>
      </w:pPr>
      <w:r>
        <w:t>Maps integration</w:t>
      </w:r>
    </w:p>
    <w:p w14:paraId="42B12E91" w14:textId="49271B54" w:rsidR="00F83841" w:rsidRDefault="00F83841" w:rsidP="00F83841">
      <w:pPr>
        <w:pStyle w:val="ListBullet"/>
        <w:numPr>
          <w:ilvl w:val="1"/>
          <w:numId w:val="15"/>
        </w:numPr>
      </w:pPr>
      <w:r>
        <w:t>UI input scheduling</w:t>
      </w:r>
    </w:p>
    <w:p w14:paraId="5B07C161" w14:textId="2748CD05" w:rsidR="00F83841" w:rsidRDefault="00F83841" w:rsidP="0046172F">
      <w:pPr>
        <w:pStyle w:val="ListBullet"/>
        <w:numPr>
          <w:ilvl w:val="1"/>
          <w:numId w:val="15"/>
        </w:numPr>
      </w:pPr>
      <w:r>
        <w:t>UI Calendar (Outlook, Google Calendar, etc. all calendars) integration</w:t>
      </w:r>
    </w:p>
    <w:p w14:paraId="296BC683" w14:textId="1C386891" w:rsidR="00F20AEF" w:rsidRDefault="00F20AEF" w:rsidP="00F20AEF">
      <w:pPr>
        <w:pStyle w:val="ListBullet"/>
      </w:pPr>
      <w:r>
        <w:t xml:space="preserve">Outlook, </w:t>
      </w:r>
      <w:r w:rsidR="00165D82">
        <w:t xml:space="preserve">Teams, </w:t>
      </w:r>
      <w:r>
        <w:t>Googl</w:t>
      </w:r>
      <w:r>
        <w:t xml:space="preserve">e Calendar, etc. all calendars </w:t>
      </w:r>
      <w:r>
        <w:t>integration</w:t>
      </w:r>
      <w:r>
        <w:t xml:space="preserve"> details</w:t>
      </w:r>
    </w:p>
    <w:p w14:paraId="067C069A" w14:textId="70436BCB" w:rsidR="002C5A59" w:rsidRPr="00C10E05" w:rsidRDefault="001C6645" w:rsidP="0018022F">
      <w:pPr>
        <w:pStyle w:val="ListBullet"/>
        <w:numPr>
          <w:ilvl w:val="0"/>
          <w:numId w:val="0"/>
        </w:numPr>
        <w:ind w:left="749"/>
      </w:pPr>
      <w:r w:rsidRPr="00C10E05">
        <w:lastRenderedPageBreak/>
        <w:t xml:space="preserve">EXL </w:t>
      </w:r>
      <w:r w:rsidR="002C5A59" w:rsidRPr="00C10E05">
        <w:t>Hackathon- building solutions for larger challenges faced by insurance companies; solutions that fulfill the needs of consumers; solutions that improve customer experience</w:t>
      </w:r>
    </w:p>
    <w:p w14:paraId="76E3E0D0" w14:textId="06C4B027" w:rsidR="00F251B2" w:rsidRPr="0040031C" w:rsidRDefault="00C10E05" w:rsidP="00F43EC7">
      <w:pPr>
        <w:rPr>
          <w:b/>
        </w:rPr>
      </w:pPr>
      <w:r w:rsidRPr="0040031C">
        <w:rPr>
          <w:b/>
        </w:rPr>
        <w:t>Theme- Create a solution for Appointment Scheduling and Routing</w:t>
      </w:r>
    </w:p>
    <w:p w14:paraId="4516F907" w14:textId="6A0CC79C" w:rsidR="00F43EC7" w:rsidRPr="00F43EC7" w:rsidRDefault="00F43EC7" w:rsidP="00F43EC7">
      <w:r w:rsidRPr="00F43EC7">
        <w:t>Appointment scheduling and routing solution helps in reducing manual, time-taking processes such as maintaining data. security, etc.</w:t>
      </w:r>
    </w:p>
    <w:p w14:paraId="512629AD" w14:textId="3F4D688E" w:rsidR="00F43EC7" w:rsidRDefault="00F43EC7" w:rsidP="00F43EC7">
      <w:r w:rsidRPr="00F43EC7">
        <w:t xml:space="preserve">This solution </w:t>
      </w:r>
      <w:r w:rsidR="00AF517B">
        <w:t xml:space="preserve">helps </w:t>
      </w:r>
      <w:r w:rsidRPr="00F43EC7">
        <w:t xml:space="preserve">in tracking locations and addresses. It </w:t>
      </w:r>
      <w:r w:rsidR="00EC2D31">
        <w:t xml:space="preserve">has been </w:t>
      </w:r>
      <w:r w:rsidRPr="00F43EC7">
        <w:t xml:space="preserve">integrated </w:t>
      </w:r>
      <w:r w:rsidR="00EC2D31">
        <w:t xml:space="preserve">successfully </w:t>
      </w:r>
      <w:r w:rsidRPr="00F43EC7">
        <w:t>with online maps to improve efficiency, which is not possible in a manual offline process.</w:t>
      </w:r>
    </w:p>
    <w:p w14:paraId="5E0DB7DA" w14:textId="39F183E4" w:rsidR="00E367B1" w:rsidRPr="00E367B1" w:rsidRDefault="00E367B1" w:rsidP="00E367B1">
      <w:pPr>
        <w:numPr>
          <w:ilvl w:val="0"/>
          <w:numId w:val="20"/>
        </w:numPr>
        <w:shd w:val="clear" w:color="auto" w:fill="FFFFFF"/>
        <w:spacing w:before="100" w:beforeAutospacing="1" w:after="100" w:afterAutospacing="1" w:line="240" w:lineRule="auto"/>
        <w:rPr>
          <w:rFonts w:ascii="Helvetica" w:eastAsia="Times New Roman" w:hAnsi="Helvetica" w:cs="Times New Roman"/>
          <w:color w:val="46535E"/>
          <w:sz w:val="21"/>
          <w:szCs w:val="21"/>
          <w:lang w:val="en-GB" w:eastAsia="en-GB"/>
        </w:rPr>
      </w:pPr>
      <w:r w:rsidRPr="00E367B1">
        <w:rPr>
          <w:rFonts w:ascii="Helvetica" w:eastAsia="Times New Roman" w:hAnsi="Helvetica" w:cs="Times New Roman"/>
          <w:b/>
          <w:bCs/>
          <w:color w:val="46535E"/>
          <w:sz w:val="21"/>
          <w:szCs w:val="21"/>
          <w:lang w:val="en-GB" w:eastAsia="en-GB"/>
        </w:rPr>
        <w:t>Minimum task</w:t>
      </w:r>
      <w:r>
        <w:rPr>
          <w:rFonts w:ascii="Helvetica" w:eastAsia="Times New Roman" w:hAnsi="Helvetica" w:cs="Times New Roman"/>
          <w:b/>
          <w:bCs/>
          <w:color w:val="46535E"/>
          <w:sz w:val="21"/>
          <w:szCs w:val="21"/>
          <w:lang w:val="en-GB" w:eastAsia="en-GB"/>
        </w:rPr>
        <w:t xml:space="preserve"> DONE </w:t>
      </w:r>
      <w:r w:rsidRPr="003A7231">
        <w:rPr>
          <w:rFonts w:ascii="Apple Color Emoji" w:eastAsia="Apple Color Emoji" w:hAnsi="Apple Color Emoji" w:cs="Apple Color Emoji"/>
        </w:rPr>
        <w:t>✅</w:t>
      </w:r>
    </w:p>
    <w:p w14:paraId="4F52FBC3" w14:textId="2FAB7298" w:rsidR="00E367B1" w:rsidRPr="00E367B1" w:rsidRDefault="00E367B1" w:rsidP="00E367B1">
      <w:pPr>
        <w:numPr>
          <w:ilvl w:val="1"/>
          <w:numId w:val="20"/>
        </w:numPr>
        <w:shd w:val="clear" w:color="auto" w:fill="FFFFFF"/>
        <w:spacing w:before="100" w:beforeAutospacing="1" w:after="100" w:afterAutospacing="1" w:line="240" w:lineRule="auto"/>
        <w:rPr>
          <w:rFonts w:ascii="Helvetica" w:eastAsia="Times New Roman" w:hAnsi="Helvetica" w:cs="Times New Roman"/>
          <w:color w:val="46535E"/>
          <w:sz w:val="21"/>
          <w:szCs w:val="21"/>
          <w:lang w:val="en-GB" w:eastAsia="en-GB"/>
        </w:rPr>
      </w:pPr>
      <w:r w:rsidRPr="00E367B1">
        <w:rPr>
          <w:rFonts w:ascii="Helvetica" w:eastAsia="Times New Roman" w:hAnsi="Helvetica" w:cs="Times New Roman"/>
          <w:color w:val="46535E"/>
          <w:sz w:val="21"/>
          <w:szCs w:val="21"/>
          <w:lang w:val="en-GB" w:eastAsia="en-GB"/>
        </w:rPr>
        <w:t>Build a restful API to schedule and confirm appointments bas</w:t>
      </w:r>
      <w:r>
        <w:rPr>
          <w:rFonts w:ascii="Helvetica" w:eastAsia="Times New Roman" w:hAnsi="Helvetica" w:cs="Times New Roman"/>
          <w:color w:val="46535E"/>
          <w:sz w:val="21"/>
          <w:szCs w:val="21"/>
          <w:lang w:val="en-GB" w:eastAsia="en-GB"/>
        </w:rPr>
        <w:t xml:space="preserve">ed on the description mentioned DONE </w:t>
      </w:r>
      <w:r w:rsidRPr="003A7231">
        <w:rPr>
          <w:rFonts w:ascii="Apple Color Emoji" w:eastAsia="Apple Color Emoji" w:hAnsi="Apple Color Emoji" w:cs="Apple Color Emoji"/>
        </w:rPr>
        <w:t>✅</w:t>
      </w:r>
    </w:p>
    <w:p w14:paraId="3D915250" w14:textId="0870C42E" w:rsidR="00E367B1" w:rsidRPr="00E367B1" w:rsidRDefault="00E367B1" w:rsidP="00E367B1">
      <w:pPr>
        <w:numPr>
          <w:ilvl w:val="1"/>
          <w:numId w:val="20"/>
        </w:numPr>
        <w:shd w:val="clear" w:color="auto" w:fill="FFFFFF"/>
        <w:spacing w:before="100" w:beforeAutospacing="1" w:after="100" w:afterAutospacing="1" w:line="240" w:lineRule="auto"/>
        <w:rPr>
          <w:rFonts w:ascii="Helvetica" w:eastAsia="Times New Roman" w:hAnsi="Helvetica" w:cs="Times New Roman"/>
          <w:color w:val="46535E"/>
          <w:sz w:val="21"/>
          <w:szCs w:val="21"/>
          <w:lang w:val="en-GB" w:eastAsia="en-GB"/>
        </w:rPr>
      </w:pPr>
      <w:r w:rsidRPr="00E367B1">
        <w:rPr>
          <w:rFonts w:ascii="Helvetica" w:eastAsia="Times New Roman" w:hAnsi="Helvetica" w:cs="Times New Roman"/>
          <w:color w:val="46535E"/>
          <w:sz w:val="21"/>
          <w:szCs w:val="21"/>
          <w:lang w:val="en-GB" w:eastAsia="en-GB"/>
        </w:rPr>
        <w:t>An interface to clearly see the agenda/calendar for the day with the</w:t>
      </w:r>
      <w:r>
        <w:rPr>
          <w:rFonts w:ascii="Helvetica" w:eastAsia="Times New Roman" w:hAnsi="Helvetica" w:cs="Times New Roman"/>
          <w:color w:val="46535E"/>
          <w:sz w:val="21"/>
          <w:szCs w:val="21"/>
          <w:lang w:val="en-GB" w:eastAsia="en-GB"/>
        </w:rPr>
        <w:t xml:space="preserve"> drive time between appointments DONE </w:t>
      </w:r>
      <w:r w:rsidRPr="003A7231">
        <w:rPr>
          <w:rFonts w:ascii="Apple Color Emoji" w:eastAsia="Apple Color Emoji" w:hAnsi="Apple Color Emoji" w:cs="Apple Color Emoji"/>
        </w:rPr>
        <w:t>✅</w:t>
      </w:r>
    </w:p>
    <w:p w14:paraId="0B0FA52D" w14:textId="75B86DD9" w:rsidR="00E367B1" w:rsidRPr="00E367B1" w:rsidRDefault="00E367B1" w:rsidP="00E367B1">
      <w:pPr>
        <w:numPr>
          <w:ilvl w:val="1"/>
          <w:numId w:val="20"/>
        </w:numPr>
        <w:shd w:val="clear" w:color="auto" w:fill="FFFFFF"/>
        <w:spacing w:before="100" w:beforeAutospacing="1" w:after="100" w:afterAutospacing="1" w:line="240" w:lineRule="auto"/>
        <w:rPr>
          <w:rFonts w:ascii="Helvetica" w:eastAsia="Times New Roman" w:hAnsi="Helvetica" w:cs="Times New Roman"/>
          <w:color w:val="46535E"/>
          <w:sz w:val="21"/>
          <w:szCs w:val="21"/>
          <w:lang w:val="en-GB" w:eastAsia="en-GB"/>
        </w:rPr>
      </w:pPr>
      <w:r w:rsidRPr="00E367B1">
        <w:rPr>
          <w:rFonts w:ascii="Helvetica" w:eastAsia="Times New Roman" w:hAnsi="Helvetica" w:cs="Times New Roman"/>
          <w:color w:val="46535E"/>
          <w:sz w:val="21"/>
          <w:szCs w:val="21"/>
          <w:lang w:val="en-GB" w:eastAsia="en-GB"/>
        </w:rPr>
        <w:t>Integration with Outlook/Teams calendar</w:t>
      </w:r>
      <w:r>
        <w:rPr>
          <w:rFonts w:ascii="Helvetica" w:eastAsia="Times New Roman" w:hAnsi="Helvetica" w:cs="Times New Roman"/>
          <w:color w:val="46535E"/>
          <w:sz w:val="21"/>
          <w:szCs w:val="21"/>
          <w:lang w:val="en-GB" w:eastAsia="en-GB"/>
        </w:rPr>
        <w:t xml:space="preserve"> DONE </w:t>
      </w:r>
      <w:r w:rsidRPr="003A7231">
        <w:rPr>
          <w:rFonts w:ascii="Apple Color Emoji" w:eastAsia="Apple Color Emoji" w:hAnsi="Apple Color Emoji" w:cs="Apple Color Emoji"/>
        </w:rPr>
        <w:t>✅</w:t>
      </w:r>
    </w:p>
    <w:p w14:paraId="72406837" w14:textId="27B52BF8" w:rsidR="00E367B1" w:rsidRPr="00E367B1" w:rsidRDefault="00E367B1" w:rsidP="00E367B1">
      <w:pPr>
        <w:numPr>
          <w:ilvl w:val="0"/>
          <w:numId w:val="20"/>
        </w:numPr>
        <w:shd w:val="clear" w:color="auto" w:fill="FFFFFF"/>
        <w:spacing w:before="100" w:beforeAutospacing="1" w:after="100" w:afterAutospacing="1" w:line="240" w:lineRule="auto"/>
        <w:rPr>
          <w:rFonts w:ascii="Helvetica" w:eastAsia="Times New Roman" w:hAnsi="Helvetica" w:cs="Times New Roman"/>
          <w:color w:val="46535E"/>
          <w:sz w:val="21"/>
          <w:szCs w:val="21"/>
          <w:lang w:val="en-GB" w:eastAsia="en-GB"/>
        </w:rPr>
      </w:pPr>
      <w:r w:rsidRPr="00E367B1">
        <w:rPr>
          <w:rFonts w:ascii="Helvetica" w:eastAsia="Times New Roman" w:hAnsi="Helvetica" w:cs="Times New Roman"/>
          <w:b/>
          <w:bCs/>
          <w:color w:val="46535E"/>
          <w:sz w:val="21"/>
          <w:szCs w:val="21"/>
          <w:lang w:val="en-GB" w:eastAsia="en-GB"/>
        </w:rPr>
        <w:t>Intermediate task</w:t>
      </w:r>
      <w:r>
        <w:rPr>
          <w:rFonts w:ascii="Helvetica" w:eastAsia="Times New Roman" w:hAnsi="Helvetica" w:cs="Times New Roman"/>
          <w:b/>
          <w:bCs/>
          <w:color w:val="46535E"/>
          <w:sz w:val="21"/>
          <w:szCs w:val="21"/>
          <w:lang w:val="en-GB" w:eastAsia="en-GB"/>
        </w:rPr>
        <w:t xml:space="preserve"> DONE </w:t>
      </w:r>
      <w:r w:rsidRPr="003A7231">
        <w:rPr>
          <w:rFonts w:ascii="Apple Color Emoji" w:eastAsia="Apple Color Emoji" w:hAnsi="Apple Color Emoji" w:cs="Apple Color Emoji"/>
        </w:rPr>
        <w:t>✅</w:t>
      </w:r>
    </w:p>
    <w:p w14:paraId="2BEB0104" w14:textId="20BA1449" w:rsidR="00E367B1" w:rsidRPr="00E367B1" w:rsidRDefault="00E367B1" w:rsidP="00E367B1">
      <w:pPr>
        <w:numPr>
          <w:ilvl w:val="1"/>
          <w:numId w:val="20"/>
        </w:numPr>
        <w:shd w:val="clear" w:color="auto" w:fill="FFFFFF"/>
        <w:spacing w:before="100" w:beforeAutospacing="1" w:after="100" w:afterAutospacing="1" w:line="240" w:lineRule="auto"/>
        <w:rPr>
          <w:rFonts w:ascii="Helvetica" w:eastAsia="Times New Roman" w:hAnsi="Helvetica" w:cs="Times New Roman"/>
          <w:color w:val="46535E"/>
          <w:sz w:val="21"/>
          <w:szCs w:val="21"/>
          <w:lang w:val="en-GB" w:eastAsia="en-GB"/>
        </w:rPr>
      </w:pPr>
      <w:r w:rsidRPr="00E367B1">
        <w:rPr>
          <w:rFonts w:ascii="Helvetica" w:eastAsia="Times New Roman" w:hAnsi="Helvetica" w:cs="Times New Roman"/>
          <w:color w:val="46535E"/>
          <w:sz w:val="21"/>
          <w:szCs w:val="21"/>
          <w:lang w:val="en-GB" w:eastAsia="en-GB"/>
        </w:rPr>
        <w:t>Crea</w:t>
      </w:r>
      <w:r>
        <w:rPr>
          <w:rFonts w:ascii="Helvetica" w:eastAsia="Times New Roman" w:hAnsi="Helvetica" w:cs="Times New Roman"/>
          <w:color w:val="46535E"/>
          <w:sz w:val="21"/>
          <w:szCs w:val="21"/>
          <w:lang w:val="en-GB" w:eastAsia="en-GB"/>
        </w:rPr>
        <w:t>te a smart solution rearranging</w:t>
      </w:r>
      <w:r w:rsidRPr="00E367B1">
        <w:rPr>
          <w:rFonts w:ascii="Helvetica" w:eastAsia="Times New Roman" w:hAnsi="Helvetica" w:cs="Times New Roman"/>
          <w:color w:val="46535E"/>
          <w:sz w:val="21"/>
          <w:szCs w:val="21"/>
          <w:lang w:val="en-GB" w:eastAsia="en-GB"/>
        </w:rPr>
        <w:t xml:space="preserve"> the appointments to reduce drive time</w:t>
      </w:r>
      <w:r>
        <w:rPr>
          <w:rFonts w:ascii="Helvetica" w:eastAsia="Times New Roman" w:hAnsi="Helvetica" w:cs="Times New Roman"/>
          <w:color w:val="46535E"/>
          <w:sz w:val="21"/>
          <w:szCs w:val="21"/>
          <w:lang w:val="en-GB" w:eastAsia="en-GB"/>
        </w:rPr>
        <w:t xml:space="preserve"> DONE</w:t>
      </w:r>
      <w:r w:rsidRPr="003A7231">
        <w:rPr>
          <w:rFonts w:ascii="Apple Color Emoji" w:eastAsia="Apple Color Emoji" w:hAnsi="Apple Color Emoji" w:cs="Apple Color Emoji"/>
        </w:rPr>
        <w:t>✅</w:t>
      </w:r>
    </w:p>
    <w:p w14:paraId="7192B3D1" w14:textId="689B2139" w:rsidR="00E367B1" w:rsidRPr="00E367B1" w:rsidRDefault="00E367B1" w:rsidP="00E367B1">
      <w:pPr>
        <w:numPr>
          <w:ilvl w:val="0"/>
          <w:numId w:val="20"/>
        </w:numPr>
        <w:shd w:val="clear" w:color="auto" w:fill="FFFFFF"/>
        <w:spacing w:before="100" w:beforeAutospacing="1" w:after="100" w:afterAutospacing="1" w:line="240" w:lineRule="auto"/>
        <w:rPr>
          <w:rFonts w:ascii="Helvetica" w:eastAsia="Times New Roman" w:hAnsi="Helvetica" w:cs="Times New Roman"/>
          <w:color w:val="46535E"/>
          <w:sz w:val="21"/>
          <w:szCs w:val="21"/>
          <w:lang w:val="en-GB" w:eastAsia="en-GB"/>
        </w:rPr>
      </w:pPr>
      <w:r w:rsidRPr="00E367B1">
        <w:rPr>
          <w:rFonts w:ascii="Helvetica" w:eastAsia="Times New Roman" w:hAnsi="Helvetica" w:cs="Times New Roman"/>
          <w:b/>
          <w:bCs/>
          <w:color w:val="46535E"/>
          <w:sz w:val="21"/>
          <w:szCs w:val="21"/>
          <w:lang w:val="en-GB" w:eastAsia="en-GB"/>
        </w:rPr>
        <w:t>Advanced task</w:t>
      </w:r>
      <w:r>
        <w:rPr>
          <w:rFonts w:ascii="Helvetica" w:eastAsia="Times New Roman" w:hAnsi="Helvetica" w:cs="Times New Roman"/>
          <w:b/>
          <w:bCs/>
          <w:color w:val="46535E"/>
          <w:sz w:val="21"/>
          <w:szCs w:val="21"/>
          <w:lang w:val="en-GB" w:eastAsia="en-GB"/>
        </w:rPr>
        <w:t xml:space="preserve"> DONE </w:t>
      </w:r>
      <w:r w:rsidRPr="003A7231">
        <w:rPr>
          <w:rFonts w:ascii="Apple Color Emoji" w:eastAsia="Apple Color Emoji" w:hAnsi="Apple Color Emoji" w:cs="Apple Color Emoji"/>
        </w:rPr>
        <w:t>✅</w:t>
      </w:r>
    </w:p>
    <w:p w14:paraId="710076F0" w14:textId="1B53EED7" w:rsidR="00A228CA" w:rsidRPr="00E367B1" w:rsidRDefault="00E367B1" w:rsidP="00E367B1">
      <w:pPr>
        <w:numPr>
          <w:ilvl w:val="1"/>
          <w:numId w:val="20"/>
        </w:numPr>
        <w:shd w:val="clear" w:color="auto" w:fill="FFFFFF"/>
        <w:spacing w:before="100" w:beforeAutospacing="1" w:after="100" w:afterAutospacing="1" w:line="240" w:lineRule="auto"/>
        <w:rPr>
          <w:rFonts w:ascii="Helvetica" w:eastAsia="Times New Roman" w:hAnsi="Helvetica" w:cs="Times New Roman"/>
          <w:color w:val="46535E"/>
          <w:sz w:val="21"/>
          <w:szCs w:val="21"/>
          <w:lang w:val="en-GB" w:eastAsia="en-GB"/>
        </w:rPr>
      </w:pPr>
      <w:r w:rsidRPr="00E367B1">
        <w:rPr>
          <w:rFonts w:ascii="Helvetica" w:eastAsia="Times New Roman" w:hAnsi="Helvetica" w:cs="Times New Roman"/>
          <w:color w:val="46535E"/>
          <w:sz w:val="21"/>
          <w:szCs w:val="21"/>
          <w:lang w:val="en-GB" w:eastAsia="en-GB"/>
        </w:rPr>
        <w:t>Integration with Teams o</w:t>
      </w:r>
      <w:r>
        <w:rPr>
          <w:rFonts w:ascii="Helvetica" w:eastAsia="Times New Roman" w:hAnsi="Helvetica" w:cs="Times New Roman"/>
          <w:color w:val="46535E"/>
          <w:sz w:val="21"/>
          <w:szCs w:val="21"/>
          <w:lang w:val="en-GB" w:eastAsia="en-GB"/>
        </w:rPr>
        <w:t xml:space="preserve">r Outlook to reflect the agenda DONE </w:t>
      </w:r>
      <w:r w:rsidRPr="003A7231">
        <w:rPr>
          <w:rFonts w:ascii="Apple Color Emoji" w:eastAsia="Apple Color Emoji" w:hAnsi="Apple Color Emoji" w:cs="Apple Color Emoji"/>
        </w:rPr>
        <w:t>✅</w:t>
      </w:r>
    </w:p>
    <w:p w14:paraId="28F81B10" w14:textId="77777777" w:rsidR="00E21257" w:rsidRPr="0040031C" w:rsidRDefault="00E21257" w:rsidP="00E21257">
      <w:pPr>
        <w:rPr>
          <w:b/>
        </w:rPr>
      </w:pPr>
      <w:r w:rsidRPr="0040031C">
        <w:rPr>
          <w:b/>
        </w:rPr>
        <w:t>Tech Stack</w:t>
      </w:r>
    </w:p>
    <w:p w14:paraId="5132F4A7" w14:textId="77777777" w:rsidR="00E21257" w:rsidRDefault="00E21257" w:rsidP="00E21257">
      <w:pPr>
        <w:pStyle w:val="ListParagraph"/>
        <w:numPr>
          <w:ilvl w:val="0"/>
          <w:numId w:val="17"/>
        </w:numPr>
      </w:pPr>
      <w:r>
        <w:t>REST API</w:t>
      </w:r>
    </w:p>
    <w:p w14:paraId="2AE07B38" w14:textId="77777777" w:rsidR="00E21257" w:rsidRDefault="00E21257" w:rsidP="00E21257">
      <w:pPr>
        <w:pStyle w:val="ListParagraph"/>
        <w:numPr>
          <w:ilvl w:val="0"/>
          <w:numId w:val="17"/>
        </w:numPr>
      </w:pPr>
      <w:r>
        <w:t>Frontend Framework</w:t>
      </w:r>
    </w:p>
    <w:p w14:paraId="00E3D0F0" w14:textId="77777777" w:rsidR="00E21257" w:rsidRDefault="00E21257" w:rsidP="00E21257">
      <w:pPr>
        <w:pStyle w:val="ListParagraph"/>
        <w:numPr>
          <w:ilvl w:val="0"/>
          <w:numId w:val="17"/>
        </w:numPr>
      </w:pPr>
      <w:r>
        <w:t>Custom-built scheduling and routing algorithm</w:t>
      </w:r>
    </w:p>
    <w:p w14:paraId="3ED34681" w14:textId="77777777" w:rsidR="00E21257" w:rsidRDefault="00E21257" w:rsidP="00E21257">
      <w:pPr>
        <w:pStyle w:val="ListParagraph"/>
        <w:numPr>
          <w:ilvl w:val="1"/>
          <w:numId w:val="17"/>
        </w:numPr>
      </w:pPr>
      <w:r>
        <w:t>Uses a 32-bit Bitmasking Recursive approach using an NP-hard solution framework</w:t>
      </w:r>
    </w:p>
    <w:p w14:paraId="4A4488FF" w14:textId="77777777" w:rsidR="00E21257" w:rsidRDefault="00E21257" w:rsidP="00E21257">
      <w:pPr>
        <w:pStyle w:val="ListParagraph"/>
        <w:numPr>
          <w:ilvl w:val="1"/>
          <w:numId w:val="17"/>
        </w:numPr>
      </w:pPr>
      <w:r>
        <w:t>Recursively finds the shortest path w.r.t time with given constraints</w:t>
      </w:r>
    </w:p>
    <w:p w14:paraId="4248848A" w14:textId="77777777" w:rsidR="00E21257" w:rsidRDefault="00E21257" w:rsidP="00E21257">
      <w:pPr>
        <w:pStyle w:val="ListParagraph"/>
        <w:numPr>
          <w:ilvl w:val="1"/>
          <w:numId w:val="17"/>
        </w:numPr>
      </w:pPr>
      <w:r>
        <w:t>Uses graph-algorithmic approach</w:t>
      </w:r>
    </w:p>
    <w:p w14:paraId="73117D2B" w14:textId="77777777" w:rsidR="00E21257" w:rsidRPr="00E367B1" w:rsidRDefault="00E21257" w:rsidP="00E21257">
      <w:pPr>
        <w:pStyle w:val="ListParagraph"/>
        <w:numPr>
          <w:ilvl w:val="1"/>
          <w:numId w:val="17"/>
        </w:numPr>
      </w:pPr>
      <w:r>
        <w:t>Uses bitmasking to store mid-execution state of algorithm</w:t>
      </w:r>
    </w:p>
    <w:p w14:paraId="1FC0C4AA" w14:textId="77777777" w:rsidR="00A228CA" w:rsidRDefault="00A228CA" w:rsidP="00A228C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GB" w:eastAsia="en-GB"/>
        </w:rPr>
      </w:pPr>
    </w:p>
    <w:p w14:paraId="617A789C" w14:textId="77777777" w:rsidR="00711738" w:rsidRPr="0040031C" w:rsidRDefault="00711738" w:rsidP="00711738">
      <w:pPr>
        <w:rPr>
          <w:rFonts w:ascii="Calibri" w:eastAsia="Apple Color Emoji" w:hAnsi="Calibri" w:cs="Calibri"/>
          <w:b/>
        </w:rPr>
      </w:pPr>
      <w:r w:rsidRPr="0040031C">
        <w:rPr>
          <w:rFonts w:ascii="Calibri" w:eastAsia="Apple Color Emoji" w:hAnsi="Calibri" w:cs="Calibri"/>
          <w:b/>
        </w:rPr>
        <w:t>Outlook, Teams, and all calendars integration</w:t>
      </w:r>
    </w:p>
    <w:p w14:paraId="3271D9C8" w14:textId="66CA5680" w:rsidR="00711738" w:rsidRPr="00711738" w:rsidRDefault="00711738" w:rsidP="00711738">
      <w:r>
        <w:rPr>
          <w:rFonts w:ascii="Calibri" w:eastAsia="Apple Color Emoji" w:hAnsi="Calibri" w:cs="Calibri"/>
        </w:rPr>
        <w:t>ICS-based approach</w:t>
      </w:r>
      <w:r>
        <w:rPr>
          <w:rFonts w:ascii="Calibri" w:eastAsia="Apple Color Emoji" w:hAnsi="Calibri" w:cs="Calibri"/>
        </w:rPr>
        <w:t xml:space="preserve">- </w:t>
      </w:r>
      <w:r>
        <w:rPr>
          <w:rFonts w:ascii="Calibri" w:eastAsia="Apple Color Emoji" w:hAnsi="Calibri" w:cs="Calibri"/>
        </w:rPr>
        <w:t>Has business-centric efficient approach</w:t>
      </w:r>
    </w:p>
    <w:p w14:paraId="54BC90B7" w14:textId="77777777" w:rsidR="00711738" w:rsidRDefault="00711738" w:rsidP="00711738">
      <w:pPr>
        <w:rPr>
          <w:rFonts w:ascii="Calibri" w:eastAsia="Apple Color Emoji" w:hAnsi="Calibri" w:cs="Calibri"/>
        </w:rPr>
      </w:pPr>
      <w:r>
        <w:rPr>
          <w:rFonts w:ascii="Calibri" w:eastAsia="Apple Color Emoji" w:hAnsi="Calibri" w:cs="Calibri"/>
        </w:rPr>
        <w:t>An out of the box solution, using ICS files has many advantages in this integration activity</w:t>
      </w:r>
    </w:p>
    <w:p w14:paraId="24C013D4" w14:textId="0802CFB1" w:rsidR="00711738" w:rsidRDefault="00711738" w:rsidP="00711738">
      <w:pPr>
        <w:rPr>
          <w:rFonts w:ascii="Calibri" w:eastAsia="Apple Color Emoji" w:hAnsi="Calibri" w:cs="Calibri"/>
        </w:rPr>
      </w:pPr>
      <w:r>
        <w:rPr>
          <w:rFonts w:ascii="Calibri" w:eastAsia="Apple Color Emoji" w:hAnsi="Calibri" w:cs="Calibri"/>
        </w:rPr>
        <w:t>Sta</w:t>
      </w:r>
      <w:r>
        <w:rPr>
          <w:rFonts w:ascii="Calibri" w:eastAsia="Apple Color Emoji" w:hAnsi="Calibri" w:cs="Calibri"/>
        </w:rPr>
        <w:t xml:space="preserve">teless management of activities. </w:t>
      </w:r>
      <w:r>
        <w:rPr>
          <w:rFonts w:ascii="Calibri" w:eastAsia="Apple Color Emoji" w:hAnsi="Calibri" w:cs="Calibri"/>
        </w:rPr>
        <w:t>Auth integration not required, anonymous user calendar generation</w:t>
      </w:r>
    </w:p>
    <w:p w14:paraId="77C57B70" w14:textId="77777777" w:rsidR="00711738" w:rsidRDefault="00711738" w:rsidP="00711738">
      <w:pPr>
        <w:rPr>
          <w:rFonts w:ascii="Calibri" w:eastAsia="Apple Color Emoji" w:hAnsi="Calibri" w:cs="Calibri"/>
        </w:rPr>
      </w:pPr>
      <w:r>
        <w:rPr>
          <w:rFonts w:ascii="Calibri" w:eastAsia="Apple Color Emoji" w:hAnsi="Calibri" w:cs="Calibri"/>
        </w:rPr>
        <w:t>Secure with null privacy concerns as opposed to sharing auth details/token to integrate calendar</w:t>
      </w:r>
    </w:p>
    <w:p w14:paraId="7B654F41" w14:textId="77777777" w:rsidR="00711738" w:rsidRDefault="00711738">
      <w:pPr>
        <w:rPr>
          <w:rFonts w:ascii="Calibri" w:eastAsia="Apple Color Emoji" w:hAnsi="Calibri" w:cs="Calibri"/>
        </w:rPr>
      </w:pPr>
      <w:r>
        <w:rPr>
          <w:rFonts w:ascii="Calibri" w:eastAsia="Apple Color Emoji" w:hAnsi="Calibri" w:cs="Calibri"/>
        </w:rPr>
        <w:t>Shareable calendar, can be shared inside and outside office team, including vendors, friends, clients, potential clients, etc</w:t>
      </w:r>
    </w:p>
    <w:p w14:paraId="646608E4" w14:textId="77777777" w:rsidR="00711738" w:rsidRDefault="00711738">
      <w:pPr>
        <w:rPr>
          <w:rFonts w:ascii="Calibri" w:eastAsia="Apple Color Emoji" w:hAnsi="Calibri" w:cs="Calibri"/>
        </w:rPr>
      </w:pPr>
      <w:r>
        <w:rPr>
          <w:rFonts w:ascii="Calibri" w:eastAsia="Apple Color Emoji" w:hAnsi="Calibri" w:cs="Calibri"/>
        </w:rPr>
        <w:t xml:space="preserve">ICS file is generated and downloaded </w:t>
      </w:r>
      <w:r w:rsidRPr="00711738">
        <w:rPr>
          <w:rFonts w:ascii="Calibri" w:eastAsia="Apple Color Emoji" w:hAnsi="Calibri" w:cs="Calibri"/>
          <w:b/>
        </w:rPr>
        <w:t>automatically</w:t>
      </w:r>
      <w:r>
        <w:rPr>
          <w:rFonts w:ascii="Calibri" w:eastAsia="Apple Color Emoji" w:hAnsi="Calibri" w:cs="Calibri"/>
        </w:rPr>
        <w:t xml:space="preserve"> in the </w:t>
      </w:r>
      <w:r w:rsidRPr="00711738">
        <w:rPr>
          <w:rFonts w:ascii="Calibri" w:eastAsia="Apple Color Emoji" w:hAnsi="Calibri" w:cs="Calibri"/>
          <w:b/>
        </w:rPr>
        <w:t>UI based approach</w:t>
      </w:r>
    </w:p>
    <w:p w14:paraId="609E9D1A" w14:textId="1A971717" w:rsidR="00880D84" w:rsidRPr="00711738" w:rsidRDefault="00711738">
      <w:pPr>
        <w:rPr>
          <w:rFonts w:ascii="Calibri" w:eastAsia="Apple Color Emoji" w:hAnsi="Calibri" w:cs="Calibri"/>
        </w:rPr>
      </w:pPr>
      <w:r>
        <w:rPr>
          <w:rFonts w:ascii="Calibri" w:eastAsia="Apple Color Emoji" w:hAnsi="Calibri" w:cs="Calibri"/>
        </w:rPr>
        <w:t xml:space="preserve">Using </w:t>
      </w:r>
      <w:r w:rsidRPr="00711738">
        <w:rPr>
          <w:rFonts w:ascii="Calibri" w:eastAsia="Apple Color Emoji" w:hAnsi="Calibri" w:cs="Calibri"/>
          <w:b/>
        </w:rPr>
        <w:t>GET</w:t>
      </w:r>
      <w:r>
        <w:rPr>
          <w:rFonts w:ascii="Calibri" w:eastAsia="Apple Color Emoji" w:hAnsi="Calibri" w:cs="Calibri"/>
        </w:rPr>
        <w:t xml:space="preserve"> request on</w:t>
      </w:r>
      <w:r w:rsidRPr="00711738">
        <w:t xml:space="preserve"> </w:t>
      </w:r>
      <w:r>
        <w:t xml:space="preserve">server url </w:t>
      </w:r>
      <w:hyperlink r:id="rId8" w:history="1">
        <w:r w:rsidRPr="003749E0">
          <w:rPr>
            <w:rStyle w:val="Hyperlink"/>
            <w:rFonts w:ascii="Calibri" w:eastAsia="Apple Color Emoji" w:hAnsi="Calibri" w:cs="Calibri"/>
          </w:rPr>
          <w:t>http://localhost:5000/calendar</w:t>
        </w:r>
      </w:hyperlink>
      <w:r>
        <w:rPr>
          <w:rFonts w:ascii="Calibri" w:eastAsia="Apple Color Emoji" w:hAnsi="Calibri" w:cs="Calibri"/>
        </w:rPr>
        <w:t xml:space="preserve"> for </w:t>
      </w:r>
      <w:r w:rsidRPr="00711738">
        <w:rPr>
          <w:rFonts w:ascii="Calibri" w:eastAsia="Apple Color Emoji" w:hAnsi="Calibri" w:cs="Calibri"/>
          <w:b/>
        </w:rPr>
        <w:t>API approach</w:t>
      </w:r>
      <w:r>
        <w:t xml:space="preserve"> </w:t>
      </w:r>
      <w:r w:rsidR="00880D84">
        <w:br w:type="page"/>
      </w:r>
    </w:p>
    <w:p w14:paraId="624BD4FE" w14:textId="77697F3D" w:rsidR="00436A79" w:rsidRPr="00AB37F7" w:rsidRDefault="003A7231" w:rsidP="00A228CA">
      <w:pPr>
        <w:rPr>
          <w:rFonts w:ascii="Calibri" w:eastAsia="Apple Color Emoji" w:hAnsi="Calibri" w:cs="Calibri"/>
          <w:b/>
        </w:rPr>
      </w:pPr>
      <w:r w:rsidRPr="00AB37F7">
        <w:rPr>
          <w:rFonts w:ascii="Apple Color Emoji" w:eastAsia="Apple Color Emoji" w:hAnsi="Apple Color Emoji" w:cs="Apple Color Emoji"/>
          <w:b/>
        </w:rPr>
        <w:lastRenderedPageBreak/>
        <w:t>🛵</w:t>
      </w:r>
      <w:r w:rsidRPr="00AB37F7">
        <w:rPr>
          <w:b/>
        </w:rPr>
        <w:t>B.R.A.S.R.</w:t>
      </w:r>
      <w:r w:rsidRPr="00AB37F7">
        <w:rPr>
          <w:rFonts w:ascii="Apple Color Emoji" w:eastAsia="Apple Color Emoji" w:hAnsi="Apple Color Emoji" w:cs="Apple Color Emoji"/>
          <w:b/>
        </w:rPr>
        <w:t xml:space="preserve">✅ </w:t>
      </w:r>
      <w:r w:rsidRPr="00AB37F7">
        <w:rPr>
          <w:rFonts w:ascii="Calibri" w:eastAsia="Apple Color Emoji" w:hAnsi="Calibri" w:cs="Calibri"/>
          <w:b/>
        </w:rPr>
        <w:t xml:space="preserve">How it works- </w:t>
      </w:r>
    </w:p>
    <w:p w14:paraId="6EA72BC7" w14:textId="77777777" w:rsidR="003A7231" w:rsidRDefault="003A7231" w:rsidP="00A228CA">
      <w:pPr>
        <w:rPr>
          <w:rFonts w:ascii="Calibri" w:eastAsia="Apple Color Emoji" w:hAnsi="Calibri" w:cs="Calibri"/>
        </w:rPr>
      </w:pPr>
      <w:r>
        <w:rPr>
          <w:rFonts w:ascii="Calibri" w:eastAsia="Apple Color Emoji" w:hAnsi="Calibri" w:cs="Calibri"/>
        </w:rPr>
        <w:t xml:space="preserve">Is the </w:t>
      </w:r>
      <w:r w:rsidRPr="00AB37F7">
        <w:rPr>
          <w:rFonts w:ascii="Calibri" w:eastAsia="Apple Color Emoji" w:hAnsi="Calibri" w:cs="Calibri"/>
          <w:b/>
        </w:rPr>
        <w:t>best and most efficient way</w:t>
      </w:r>
      <w:r>
        <w:rPr>
          <w:rFonts w:ascii="Calibri" w:eastAsia="Apple Color Emoji" w:hAnsi="Calibri" w:cs="Calibri"/>
        </w:rPr>
        <w:t xml:space="preserve"> of solving the problem.</w:t>
      </w:r>
    </w:p>
    <w:p w14:paraId="5A2964B3" w14:textId="2F175E0C" w:rsidR="003A7231" w:rsidRDefault="003A7231" w:rsidP="00A228CA">
      <w:pPr>
        <w:rPr>
          <w:rFonts w:ascii="Calibri" w:eastAsia="Apple Color Emoji" w:hAnsi="Calibri" w:cs="Calibri"/>
        </w:rPr>
      </w:pPr>
      <w:r>
        <w:rPr>
          <w:rFonts w:ascii="Calibri" w:eastAsia="Apple Color Emoji" w:hAnsi="Calibri" w:cs="Calibri"/>
        </w:rPr>
        <w:t xml:space="preserve">Using custom-built modifications on the age-old original Travelling Salesman Problem (TSP), which is considerably the most famous NP-hard problem, we have built the </w:t>
      </w:r>
      <w:r w:rsidRPr="003A7231">
        <w:rPr>
          <w:rFonts w:ascii="Apple Color Emoji" w:eastAsia="Apple Color Emoji" w:hAnsi="Apple Color Emoji" w:cs="Apple Color Emoji"/>
        </w:rPr>
        <w:t>🛵</w:t>
      </w:r>
      <w:r w:rsidRPr="003A7231">
        <w:t>B.R.A.S.R.</w:t>
      </w:r>
      <w:r w:rsidRPr="003A7231">
        <w:rPr>
          <w:rFonts w:ascii="Apple Color Emoji" w:eastAsia="Apple Color Emoji" w:hAnsi="Apple Color Emoji" w:cs="Apple Color Emoji"/>
        </w:rPr>
        <w:t>✅</w:t>
      </w:r>
      <w:r>
        <w:rPr>
          <w:rFonts w:ascii="Apple Color Emoji" w:eastAsia="Apple Color Emoji" w:hAnsi="Apple Color Emoji" w:cs="Apple Color Emoji"/>
        </w:rPr>
        <w:t xml:space="preserve"> </w:t>
      </w:r>
      <w:r>
        <w:rPr>
          <w:rFonts w:ascii="Calibri" w:eastAsia="Apple Color Emoji" w:hAnsi="Calibri" w:cs="Calibri"/>
        </w:rPr>
        <w:t>algorithm</w:t>
      </w:r>
    </w:p>
    <w:p w14:paraId="5E80DEA9" w14:textId="3F94D4A5" w:rsidR="003A7231" w:rsidRPr="006F06DB" w:rsidRDefault="001B4DD0" w:rsidP="00A228CA">
      <w:pPr>
        <w:rPr>
          <w:rFonts w:ascii="Calibri" w:eastAsia="Apple Color Emoji" w:hAnsi="Calibri" w:cs="Calibri"/>
          <w:b/>
        </w:rPr>
      </w:pPr>
      <w:r w:rsidRPr="006F06DB">
        <w:rPr>
          <w:rFonts w:ascii="Calibri" w:eastAsia="Apple Color Emoji" w:hAnsi="Calibri" w:cs="Calibri"/>
          <w:b/>
        </w:rPr>
        <w:t>Solution Flow</w:t>
      </w:r>
    </w:p>
    <w:p w14:paraId="2841A83B" w14:textId="3953A636" w:rsidR="001B4DD0" w:rsidRDefault="001B4DD0" w:rsidP="00A228CA">
      <w:pPr>
        <w:rPr>
          <w:rFonts w:ascii="Calibri" w:eastAsia="Apple Color Emoji" w:hAnsi="Calibri" w:cs="Calibri"/>
        </w:rPr>
      </w:pPr>
      <w:r>
        <w:rPr>
          <w:rFonts w:ascii="Calibri" w:eastAsia="Apple Color Emoji" w:hAnsi="Calibri" w:cs="Calibri"/>
        </w:rPr>
        <w:t>User enters locations to visit, entering information in a simple form- clicks Save button</w:t>
      </w:r>
    </w:p>
    <w:p w14:paraId="5F5D8A44" w14:textId="13886630" w:rsidR="001B4DD0" w:rsidRDefault="001B4DD0" w:rsidP="00A228CA">
      <w:pPr>
        <w:rPr>
          <w:rFonts w:ascii="Calibri" w:eastAsia="Apple Color Emoji" w:hAnsi="Calibri" w:cs="Calibri"/>
        </w:rPr>
      </w:pPr>
      <w:r>
        <w:rPr>
          <w:rFonts w:ascii="Calibri" w:eastAsia="Apple Color Emoji" w:hAnsi="Calibri" w:cs="Calibri"/>
        </w:rPr>
        <w:t>Form response is appended to a global array consisting of locations added so far</w:t>
      </w:r>
    </w:p>
    <w:p w14:paraId="0D661625" w14:textId="206C43E3" w:rsidR="001B4DD0" w:rsidRDefault="001B4DD0" w:rsidP="00A228CA">
      <w:pPr>
        <w:rPr>
          <w:rFonts w:ascii="Calibri" w:eastAsia="Apple Color Emoji" w:hAnsi="Calibri" w:cs="Calibri"/>
        </w:rPr>
      </w:pPr>
      <w:r>
        <w:rPr>
          <w:rFonts w:ascii="Calibri" w:eastAsia="Apple Color Emoji" w:hAnsi="Calibri" w:cs="Calibri"/>
        </w:rPr>
        <w:t>User clicks Show Schedule button, global array is sent as a JSON array of objects as body request to the Cross-Platform server</w:t>
      </w:r>
    </w:p>
    <w:p w14:paraId="218F0A8F" w14:textId="77777777" w:rsidR="00FB2865" w:rsidRPr="00FB2865" w:rsidRDefault="00FB2865" w:rsidP="00FB2865">
      <w:pPr>
        <w:shd w:val="clear" w:color="auto" w:fill="FFFFFE"/>
        <w:spacing w:after="0" w:line="270" w:lineRule="atLeast"/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</w:pPr>
      <w:r w:rsidRPr="00FB2865"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  <w:t>[</w:t>
      </w:r>
    </w:p>
    <w:p w14:paraId="0794D09E" w14:textId="77777777" w:rsidR="00FB2865" w:rsidRPr="00FB2865" w:rsidRDefault="00FB2865" w:rsidP="00FB2865">
      <w:pPr>
        <w:shd w:val="clear" w:color="auto" w:fill="FFFFFE"/>
        <w:spacing w:after="0" w:line="270" w:lineRule="atLeast"/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</w:pPr>
      <w:r w:rsidRPr="00FB2865"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  <w:t xml:space="preserve">    {</w:t>
      </w:r>
    </w:p>
    <w:p w14:paraId="7313E781" w14:textId="77777777" w:rsidR="00FB2865" w:rsidRPr="00FB2865" w:rsidRDefault="00FB2865" w:rsidP="00FB2865">
      <w:pPr>
        <w:shd w:val="clear" w:color="auto" w:fill="FFFFFE"/>
        <w:spacing w:after="0" w:line="270" w:lineRule="atLeast"/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</w:pPr>
      <w:r w:rsidRPr="00FB2865"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  <w:t xml:space="preserve">        </w:t>
      </w:r>
      <w:r w:rsidRPr="00FB2865">
        <w:rPr>
          <w:rFonts w:ascii="Menlo" w:eastAsia="Times New Roman" w:hAnsi="Menlo" w:cs="Menlo"/>
          <w:color w:val="A31515"/>
          <w:sz w:val="18"/>
          <w:szCs w:val="18"/>
          <w:lang w:val="en-GB" w:eastAsia="en-GB"/>
        </w:rPr>
        <w:t>"id"</w:t>
      </w:r>
      <w:r w:rsidRPr="00FB2865"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  <w:t xml:space="preserve">: </w:t>
      </w:r>
      <w:r w:rsidRPr="00FB2865">
        <w:rPr>
          <w:rFonts w:ascii="Menlo" w:eastAsia="Times New Roman" w:hAnsi="Menlo" w:cs="Menlo"/>
          <w:color w:val="0451A5"/>
          <w:sz w:val="18"/>
          <w:szCs w:val="18"/>
          <w:lang w:val="en-GB" w:eastAsia="en-GB"/>
        </w:rPr>
        <w:t>"place0"</w:t>
      </w:r>
      <w:r w:rsidRPr="00FB2865"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  <w:t>,</w:t>
      </w:r>
    </w:p>
    <w:p w14:paraId="5DA54336" w14:textId="77777777" w:rsidR="00FB2865" w:rsidRPr="00FB2865" w:rsidRDefault="00FB2865" w:rsidP="00FB2865">
      <w:pPr>
        <w:shd w:val="clear" w:color="auto" w:fill="FFFFFE"/>
        <w:spacing w:after="0" w:line="270" w:lineRule="atLeast"/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</w:pPr>
      <w:r w:rsidRPr="00FB2865"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  <w:t xml:space="preserve">        </w:t>
      </w:r>
      <w:r w:rsidRPr="00FB2865">
        <w:rPr>
          <w:rFonts w:ascii="Menlo" w:eastAsia="Times New Roman" w:hAnsi="Menlo" w:cs="Menlo"/>
          <w:color w:val="A31515"/>
          <w:sz w:val="18"/>
          <w:szCs w:val="18"/>
          <w:lang w:val="en-GB" w:eastAsia="en-GB"/>
        </w:rPr>
        <w:t>"coords"</w:t>
      </w:r>
      <w:r w:rsidRPr="00FB2865"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  <w:t>: {</w:t>
      </w:r>
    </w:p>
    <w:p w14:paraId="2810587E" w14:textId="77777777" w:rsidR="00FB2865" w:rsidRPr="00FB2865" w:rsidRDefault="00FB2865" w:rsidP="00FB2865">
      <w:pPr>
        <w:shd w:val="clear" w:color="auto" w:fill="FFFFFE"/>
        <w:spacing w:after="0" w:line="270" w:lineRule="atLeast"/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</w:pPr>
      <w:r w:rsidRPr="00FB2865"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  <w:t xml:space="preserve">        </w:t>
      </w:r>
      <w:r w:rsidRPr="00FB2865">
        <w:rPr>
          <w:rFonts w:ascii="Menlo" w:eastAsia="Times New Roman" w:hAnsi="Menlo" w:cs="Menlo"/>
          <w:color w:val="A31515"/>
          <w:sz w:val="18"/>
          <w:szCs w:val="18"/>
          <w:lang w:val="en-GB" w:eastAsia="en-GB"/>
        </w:rPr>
        <w:t>"lat"</w:t>
      </w:r>
      <w:r w:rsidRPr="00FB2865"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  <w:t xml:space="preserve">: </w:t>
      </w:r>
      <w:r w:rsidRPr="00FB2865">
        <w:rPr>
          <w:rFonts w:ascii="Menlo" w:eastAsia="Times New Roman" w:hAnsi="Menlo" w:cs="Menlo"/>
          <w:color w:val="098658"/>
          <w:sz w:val="18"/>
          <w:szCs w:val="18"/>
          <w:lang w:val="en-GB" w:eastAsia="en-GB"/>
        </w:rPr>
        <w:t>51.51198245486377</w:t>
      </w:r>
      <w:r w:rsidRPr="00FB2865"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  <w:t>,</w:t>
      </w:r>
    </w:p>
    <w:p w14:paraId="161FA681" w14:textId="77777777" w:rsidR="00FB2865" w:rsidRPr="00FB2865" w:rsidRDefault="00FB2865" w:rsidP="00FB2865">
      <w:pPr>
        <w:shd w:val="clear" w:color="auto" w:fill="FFFFFE"/>
        <w:spacing w:after="0" w:line="270" w:lineRule="atLeast"/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</w:pPr>
      <w:r w:rsidRPr="00FB2865"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  <w:t xml:space="preserve">        </w:t>
      </w:r>
      <w:r w:rsidRPr="00FB2865">
        <w:rPr>
          <w:rFonts w:ascii="Menlo" w:eastAsia="Times New Roman" w:hAnsi="Menlo" w:cs="Menlo"/>
          <w:color w:val="A31515"/>
          <w:sz w:val="18"/>
          <w:szCs w:val="18"/>
          <w:lang w:val="en-GB" w:eastAsia="en-GB"/>
        </w:rPr>
        <w:t>"lng"</w:t>
      </w:r>
      <w:r w:rsidRPr="00FB2865"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  <w:t xml:space="preserve">: </w:t>
      </w:r>
      <w:r w:rsidRPr="00FB2865">
        <w:rPr>
          <w:rFonts w:ascii="Menlo" w:eastAsia="Times New Roman" w:hAnsi="Menlo" w:cs="Menlo"/>
          <w:color w:val="098658"/>
          <w:sz w:val="18"/>
          <w:szCs w:val="18"/>
          <w:lang w:val="en-GB" w:eastAsia="en-GB"/>
        </w:rPr>
        <w:t>-0.1278277598563</w:t>
      </w:r>
    </w:p>
    <w:p w14:paraId="57435657" w14:textId="77777777" w:rsidR="00FB2865" w:rsidRPr="00FB2865" w:rsidRDefault="00FB2865" w:rsidP="00FB2865">
      <w:pPr>
        <w:shd w:val="clear" w:color="auto" w:fill="FFFFFE"/>
        <w:spacing w:after="0" w:line="270" w:lineRule="atLeast"/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</w:pPr>
      <w:r w:rsidRPr="00FB2865"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  <w:t xml:space="preserve">        },</w:t>
      </w:r>
    </w:p>
    <w:p w14:paraId="4D541947" w14:textId="77777777" w:rsidR="00FB2865" w:rsidRPr="00FB2865" w:rsidRDefault="00FB2865" w:rsidP="00FB2865">
      <w:pPr>
        <w:shd w:val="clear" w:color="auto" w:fill="FFFFFE"/>
        <w:spacing w:after="0" w:line="270" w:lineRule="atLeast"/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</w:pPr>
      <w:r w:rsidRPr="00FB2865"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  <w:t xml:space="preserve">        </w:t>
      </w:r>
      <w:r w:rsidRPr="00FB2865">
        <w:rPr>
          <w:rFonts w:ascii="Menlo" w:eastAsia="Times New Roman" w:hAnsi="Menlo" w:cs="Menlo"/>
          <w:color w:val="A31515"/>
          <w:sz w:val="18"/>
          <w:szCs w:val="18"/>
          <w:lang w:val="en-GB" w:eastAsia="en-GB"/>
        </w:rPr>
        <w:t>"start"</w:t>
      </w:r>
      <w:r w:rsidRPr="00FB2865"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  <w:t xml:space="preserve">: </w:t>
      </w:r>
      <w:r w:rsidRPr="00FB2865">
        <w:rPr>
          <w:rFonts w:ascii="Menlo" w:eastAsia="Times New Roman" w:hAnsi="Menlo" w:cs="Menlo"/>
          <w:color w:val="098658"/>
          <w:sz w:val="18"/>
          <w:szCs w:val="18"/>
          <w:lang w:val="en-GB" w:eastAsia="en-GB"/>
        </w:rPr>
        <w:t>0</w:t>
      </w:r>
      <w:r w:rsidRPr="00FB2865"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  <w:t>,</w:t>
      </w:r>
    </w:p>
    <w:p w14:paraId="2E5A922F" w14:textId="77777777" w:rsidR="00FB2865" w:rsidRPr="00FB2865" w:rsidRDefault="00FB2865" w:rsidP="00FB2865">
      <w:pPr>
        <w:shd w:val="clear" w:color="auto" w:fill="FFFFFE"/>
        <w:spacing w:after="0" w:line="270" w:lineRule="atLeast"/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</w:pPr>
      <w:r w:rsidRPr="00FB2865"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  <w:t xml:space="preserve">        </w:t>
      </w:r>
      <w:r w:rsidRPr="00FB2865">
        <w:rPr>
          <w:rFonts w:ascii="Menlo" w:eastAsia="Times New Roman" w:hAnsi="Menlo" w:cs="Menlo"/>
          <w:color w:val="A31515"/>
          <w:sz w:val="18"/>
          <w:szCs w:val="18"/>
          <w:lang w:val="en-GB" w:eastAsia="en-GB"/>
        </w:rPr>
        <w:t>"end"</w:t>
      </w:r>
      <w:r w:rsidRPr="00FB2865"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  <w:t xml:space="preserve">: </w:t>
      </w:r>
      <w:r w:rsidRPr="00FB2865">
        <w:rPr>
          <w:rFonts w:ascii="Menlo" w:eastAsia="Times New Roman" w:hAnsi="Menlo" w:cs="Menlo"/>
          <w:color w:val="098658"/>
          <w:sz w:val="18"/>
          <w:szCs w:val="18"/>
          <w:lang w:val="en-GB" w:eastAsia="en-GB"/>
        </w:rPr>
        <w:t>1000</w:t>
      </w:r>
      <w:r w:rsidRPr="00FB2865"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  <w:t>,</w:t>
      </w:r>
    </w:p>
    <w:p w14:paraId="63A6E34C" w14:textId="77777777" w:rsidR="00FB2865" w:rsidRPr="00FB2865" w:rsidRDefault="00FB2865" w:rsidP="00FB2865">
      <w:pPr>
        <w:shd w:val="clear" w:color="auto" w:fill="FFFFFE"/>
        <w:spacing w:after="0" w:line="270" w:lineRule="atLeast"/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</w:pPr>
      <w:r w:rsidRPr="00FB2865"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  <w:t xml:space="preserve">        </w:t>
      </w:r>
      <w:r w:rsidRPr="00FB2865">
        <w:rPr>
          <w:rFonts w:ascii="Menlo" w:eastAsia="Times New Roman" w:hAnsi="Menlo" w:cs="Menlo"/>
          <w:color w:val="A31515"/>
          <w:sz w:val="18"/>
          <w:szCs w:val="18"/>
          <w:lang w:val="en-GB" w:eastAsia="en-GB"/>
        </w:rPr>
        <w:t>"z"</w:t>
      </w:r>
      <w:r w:rsidRPr="00FB2865"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  <w:t xml:space="preserve">: </w:t>
      </w:r>
      <w:r w:rsidRPr="00FB2865">
        <w:rPr>
          <w:rFonts w:ascii="Menlo" w:eastAsia="Times New Roman" w:hAnsi="Menlo" w:cs="Menlo"/>
          <w:color w:val="098658"/>
          <w:sz w:val="18"/>
          <w:szCs w:val="18"/>
          <w:lang w:val="en-GB" w:eastAsia="en-GB"/>
        </w:rPr>
        <w:t>0</w:t>
      </w:r>
    </w:p>
    <w:p w14:paraId="146ACCBA" w14:textId="77777777" w:rsidR="00FB2865" w:rsidRPr="00FB2865" w:rsidRDefault="00FB2865" w:rsidP="00FB2865">
      <w:pPr>
        <w:shd w:val="clear" w:color="auto" w:fill="FFFFFE"/>
        <w:spacing w:after="0" w:line="270" w:lineRule="atLeast"/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</w:pPr>
      <w:r w:rsidRPr="00FB2865"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  <w:t xml:space="preserve">    },</w:t>
      </w:r>
    </w:p>
    <w:p w14:paraId="603CC78C" w14:textId="77777777" w:rsidR="00FB2865" w:rsidRPr="00FB2865" w:rsidRDefault="00FB2865" w:rsidP="00FB2865">
      <w:pPr>
        <w:shd w:val="clear" w:color="auto" w:fill="FFFFFE"/>
        <w:spacing w:after="0" w:line="270" w:lineRule="atLeast"/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</w:pPr>
      <w:r w:rsidRPr="00FB2865"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  <w:t xml:space="preserve">    {</w:t>
      </w:r>
    </w:p>
    <w:p w14:paraId="16C026BF" w14:textId="77777777" w:rsidR="00FB2865" w:rsidRPr="00FB2865" w:rsidRDefault="00FB2865" w:rsidP="00FB2865">
      <w:pPr>
        <w:shd w:val="clear" w:color="auto" w:fill="FFFFFE"/>
        <w:spacing w:after="0" w:line="270" w:lineRule="atLeast"/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</w:pPr>
      <w:r w:rsidRPr="00FB2865"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  <w:t xml:space="preserve">        </w:t>
      </w:r>
      <w:r w:rsidRPr="00FB2865">
        <w:rPr>
          <w:rFonts w:ascii="Menlo" w:eastAsia="Times New Roman" w:hAnsi="Menlo" w:cs="Menlo"/>
          <w:color w:val="A31515"/>
          <w:sz w:val="18"/>
          <w:szCs w:val="18"/>
          <w:lang w:val="en-GB" w:eastAsia="en-GB"/>
        </w:rPr>
        <w:t>"id"</w:t>
      </w:r>
      <w:r w:rsidRPr="00FB2865"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  <w:t xml:space="preserve">: </w:t>
      </w:r>
      <w:r w:rsidRPr="00FB2865">
        <w:rPr>
          <w:rFonts w:ascii="Menlo" w:eastAsia="Times New Roman" w:hAnsi="Menlo" w:cs="Menlo"/>
          <w:color w:val="0451A5"/>
          <w:sz w:val="18"/>
          <w:szCs w:val="18"/>
          <w:lang w:val="en-GB" w:eastAsia="en-GB"/>
        </w:rPr>
        <w:t>"place1"</w:t>
      </w:r>
      <w:r w:rsidRPr="00FB2865"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  <w:t>,</w:t>
      </w:r>
    </w:p>
    <w:p w14:paraId="649B1B8A" w14:textId="77777777" w:rsidR="00FB2865" w:rsidRPr="00FB2865" w:rsidRDefault="00FB2865" w:rsidP="00FB2865">
      <w:pPr>
        <w:shd w:val="clear" w:color="auto" w:fill="FFFFFE"/>
        <w:spacing w:after="0" w:line="270" w:lineRule="atLeast"/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</w:pPr>
      <w:r w:rsidRPr="00FB2865"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  <w:t xml:space="preserve">        </w:t>
      </w:r>
      <w:r w:rsidRPr="00FB2865">
        <w:rPr>
          <w:rFonts w:ascii="Menlo" w:eastAsia="Times New Roman" w:hAnsi="Menlo" w:cs="Menlo"/>
          <w:color w:val="A31515"/>
          <w:sz w:val="18"/>
          <w:szCs w:val="18"/>
          <w:lang w:val="en-GB" w:eastAsia="en-GB"/>
        </w:rPr>
        <w:t>"coords"</w:t>
      </w:r>
      <w:r w:rsidRPr="00FB2865"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  <w:t>: {</w:t>
      </w:r>
    </w:p>
    <w:p w14:paraId="2D7C7924" w14:textId="77777777" w:rsidR="00FB2865" w:rsidRPr="00FB2865" w:rsidRDefault="00FB2865" w:rsidP="00FB2865">
      <w:pPr>
        <w:shd w:val="clear" w:color="auto" w:fill="FFFFFE"/>
        <w:spacing w:after="0" w:line="270" w:lineRule="atLeast"/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</w:pPr>
      <w:r w:rsidRPr="00FB2865"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  <w:t xml:space="preserve">        </w:t>
      </w:r>
      <w:r w:rsidRPr="00FB2865">
        <w:rPr>
          <w:rFonts w:ascii="Menlo" w:eastAsia="Times New Roman" w:hAnsi="Menlo" w:cs="Menlo"/>
          <w:color w:val="A31515"/>
          <w:sz w:val="18"/>
          <w:szCs w:val="18"/>
          <w:lang w:val="en-GB" w:eastAsia="en-GB"/>
        </w:rPr>
        <w:t>"lat"</w:t>
      </w:r>
      <w:r w:rsidRPr="00FB2865"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  <w:t xml:space="preserve">: </w:t>
      </w:r>
      <w:r w:rsidRPr="00FB2865">
        <w:rPr>
          <w:rFonts w:ascii="Menlo" w:eastAsia="Times New Roman" w:hAnsi="Menlo" w:cs="Menlo"/>
          <w:color w:val="098658"/>
          <w:sz w:val="18"/>
          <w:szCs w:val="18"/>
          <w:lang w:val="en-GB" w:eastAsia="en-GB"/>
        </w:rPr>
        <w:t>51.503120589264064</w:t>
      </w:r>
      <w:r w:rsidRPr="00FB2865"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  <w:t>,</w:t>
      </w:r>
    </w:p>
    <w:p w14:paraId="1B402529" w14:textId="77777777" w:rsidR="00FB2865" w:rsidRPr="00FB2865" w:rsidRDefault="00FB2865" w:rsidP="00FB2865">
      <w:pPr>
        <w:shd w:val="clear" w:color="auto" w:fill="FFFFFE"/>
        <w:spacing w:after="0" w:line="270" w:lineRule="atLeast"/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</w:pPr>
      <w:r w:rsidRPr="00FB2865"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  <w:t xml:space="preserve">        </w:t>
      </w:r>
      <w:r w:rsidRPr="00FB2865">
        <w:rPr>
          <w:rFonts w:ascii="Menlo" w:eastAsia="Times New Roman" w:hAnsi="Menlo" w:cs="Menlo"/>
          <w:color w:val="A31515"/>
          <w:sz w:val="18"/>
          <w:szCs w:val="18"/>
          <w:lang w:val="en-GB" w:eastAsia="en-GB"/>
        </w:rPr>
        <w:t>"lng"</w:t>
      </w:r>
      <w:r w:rsidRPr="00FB2865"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  <w:t xml:space="preserve">: </w:t>
      </w:r>
      <w:r w:rsidRPr="00FB2865">
        <w:rPr>
          <w:rFonts w:ascii="Menlo" w:eastAsia="Times New Roman" w:hAnsi="Menlo" w:cs="Menlo"/>
          <w:color w:val="098658"/>
          <w:sz w:val="18"/>
          <w:szCs w:val="18"/>
          <w:lang w:val="en-GB" w:eastAsia="en-GB"/>
        </w:rPr>
        <w:t>-0.15282095066100</w:t>
      </w:r>
    </w:p>
    <w:p w14:paraId="06DE4986" w14:textId="77777777" w:rsidR="00FB2865" w:rsidRPr="00FB2865" w:rsidRDefault="00FB2865" w:rsidP="00FB2865">
      <w:pPr>
        <w:shd w:val="clear" w:color="auto" w:fill="FFFFFE"/>
        <w:spacing w:after="0" w:line="270" w:lineRule="atLeast"/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</w:pPr>
      <w:r w:rsidRPr="00FB2865"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  <w:t xml:space="preserve">      },</w:t>
      </w:r>
    </w:p>
    <w:p w14:paraId="18B752ED" w14:textId="77777777" w:rsidR="00FB2865" w:rsidRPr="00FB2865" w:rsidRDefault="00FB2865" w:rsidP="00FB2865">
      <w:pPr>
        <w:shd w:val="clear" w:color="auto" w:fill="FFFFFE"/>
        <w:spacing w:after="0" w:line="270" w:lineRule="atLeast"/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</w:pPr>
      <w:r w:rsidRPr="00FB2865"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  <w:t xml:space="preserve">        </w:t>
      </w:r>
      <w:r w:rsidRPr="00FB2865">
        <w:rPr>
          <w:rFonts w:ascii="Menlo" w:eastAsia="Times New Roman" w:hAnsi="Menlo" w:cs="Menlo"/>
          <w:color w:val="A31515"/>
          <w:sz w:val="18"/>
          <w:szCs w:val="18"/>
          <w:lang w:val="en-GB" w:eastAsia="en-GB"/>
        </w:rPr>
        <w:t>"start"</w:t>
      </w:r>
      <w:r w:rsidRPr="00FB2865"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  <w:t xml:space="preserve">: </w:t>
      </w:r>
      <w:r w:rsidRPr="00FB2865">
        <w:rPr>
          <w:rFonts w:ascii="Menlo" w:eastAsia="Times New Roman" w:hAnsi="Menlo" w:cs="Menlo"/>
          <w:color w:val="098658"/>
          <w:sz w:val="18"/>
          <w:szCs w:val="18"/>
          <w:lang w:val="en-GB" w:eastAsia="en-GB"/>
        </w:rPr>
        <w:t>0</w:t>
      </w:r>
      <w:r w:rsidRPr="00FB2865"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  <w:t>,</w:t>
      </w:r>
    </w:p>
    <w:p w14:paraId="4BF51F3F" w14:textId="77777777" w:rsidR="00FB2865" w:rsidRPr="00FB2865" w:rsidRDefault="00FB2865" w:rsidP="00FB2865">
      <w:pPr>
        <w:shd w:val="clear" w:color="auto" w:fill="FFFFFE"/>
        <w:spacing w:after="0" w:line="270" w:lineRule="atLeast"/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</w:pPr>
      <w:r w:rsidRPr="00FB2865"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  <w:t xml:space="preserve">        </w:t>
      </w:r>
      <w:r w:rsidRPr="00FB2865">
        <w:rPr>
          <w:rFonts w:ascii="Menlo" w:eastAsia="Times New Roman" w:hAnsi="Menlo" w:cs="Menlo"/>
          <w:color w:val="A31515"/>
          <w:sz w:val="18"/>
          <w:szCs w:val="18"/>
          <w:lang w:val="en-GB" w:eastAsia="en-GB"/>
        </w:rPr>
        <w:t>"end"</w:t>
      </w:r>
      <w:r w:rsidRPr="00FB2865"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  <w:t xml:space="preserve">: </w:t>
      </w:r>
      <w:r w:rsidRPr="00FB2865">
        <w:rPr>
          <w:rFonts w:ascii="Menlo" w:eastAsia="Times New Roman" w:hAnsi="Menlo" w:cs="Menlo"/>
          <w:color w:val="098658"/>
          <w:sz w:val="18"/>
          <w:szCs w:val="18"/>
          <w:lang w:val="en-GB" w:eastAsia="en-GB"/>
        </w:rPr>
        <w:t>1000</w:t>
      </w:r>
      <w:r w:rsidRPr="00FB2865"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  <w:t>,</w:t>
      </w:r>
    </w:p>
    <w:p w14:paraId="15BC82DD" w14:textId="77777777" w:rsidR="00FB2865" w:rsidRPr="00FB2865" w:rsidRDefault="00FB2865" w:rsidP="00FB2865">
      <w:pPr>
        <w:shd w:val="clear" w:color="auto" w:fill="FFFFFE"/>
        <w:spacing w:after="0" w:line="270" w:lineRule="atLeast"/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</w:pPr>
      <w:r w:rsidRPr="00FB2865"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  <w:t xml:space="preserve">        </w:t>
      </w:r>
      <w:r w:rsidRPr="00FB2865">
        <w:rPr>
          <w:rFonts w:ascii="Menlo" w:eastAsia="Times New Roman" w:hAnsi="Menlo" w:cs="Menlo"/>
          <w:color w:val="A31515"/>
          <w:sz w:val="18"/>
          <w:szCs w:val="18"/>
          <w:lang w:val="en-GB" w:eastAsia="en-GB"/>
        </w:rPr>
        <w:t>"z"</w:t>
      </w:r>
      <w:r w:rsidRPr="00FB2865"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  <w:t xml:space="preserve">: </w:t>
      </w:r>
      <w:r w:rsidRPr="00FB2865">
        <w:rPr>
          <w:rFonts w:ascii="Menlo" w:eastAsia="Times New Roman" w:hAnsi="Menlo" w:cs="Menlo"/>
          <w:color w:val="098658"/>
          <w:sz w:val="18"/>
          <w:szCs w:val="18"/>
          <w:lang w:val="en-GB" w:eastAsia="en-GB"/>
        </w:rPr>
        <w:t>0</w:t>
      </w:r>
    </w:p>
    <w:p w14:paraId="7BF51CFE" w14:textId="77777777" w:rsidR="00FB2865" w:rsidRPr="00FB2865" w:rsidRDefault="00FB2865" w:rsidP="00FB2865">
      <w:pPr>
        <w:shd w:val="clear" w:color="auto" w:fill="FFFFFE"/>
        <w:spacing w:after="0" w:line="270" w:lineRule="atLeast"/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</w:pPr>
      <w:r w:rsidRPr="00FB2865"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  <w:t xml:space="preserve">    },</w:t>
      </w:r>
    </w:p>
    <w:p w14:paraId="05662BC5" w14:textId="77777777" w:rsidR="00FB2865" w:rsidRPr="00FB2865" w:rsidRDefault="00FB2865" w:rsidP="00FB2865">
      <w:pPr>
        <w:shd w:val="clear" w:color="auto" w:fill="FFFFFE"/>
        <w:spacing w:after="0" w:line="270" w:lineRule="atLeast"/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</w:pPr>
      <w:r w:rsidRPr="00FB2865"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  <w:t xml:space="preserve">    {</w:t>
      </w:r>
    </w:p>
    <w:p w14:paraId="3BA9E2D5" w14:textId="77777777" w:rsidR="00FB2865" w:rsidRPr="00FB2865" w:rsidRDefault="00FB2865" w:rsidP="00FB2865">
      <w:pPr>
        <w:shd w:val="clear" w:color="auto" w:fill="FFFFFE"/>
        <w:spacing w:after="0" w:line="270" w:lineRule="atLeast"/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</w:pPr>
      <w:r w:rsidRPr="00FB2865"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  <w:t xml:space="preserve">        </w:t>
      </w:r>
      <w:r w:rsidRPr="00FB2865">
        <w:rPr>
          <w:rFonts w:ascii="Menlo" w:eastAsia="Times New Roman" w:hAnsi="Menlo" w:cs="Menlo"/>
          <w:color w:val="A31515"/>
          <w:sz w:val="18"/>
          <w:szCs w:val="18"/>
          <w:lang w:val="en-GB" w:eastAsia="en-GB"/>
        </w:rPr>
        <w:t>"id"</w:t>
      </w:r>
      <w:r w:rsidRPr="00FB2865"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  <w:t xml:space="preserve">: </w:t>
      </w:r>
      <w:r w:rsidRPr="00FB2865">
        <w:rPr>
          <w:rFonts w:ascii="Menlo" w:eastAsia="Times New Roman" w:hAnsi="Menlo" w:cs="Menlo"/>
          <w:color w:val="0451A5"/>
          <w:sz w:val="18"/>
          <w:szCs w:val="18"/>
          <w:lang w:val="en-GB" w:eastAsia="en-GB"/>
        </w:rPr>
        <w:t>"place2"</w:t>
      </w:r>
      <w:r w:rsidRPr="00FB2865"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  <w:t>,</w:t>
      </w:r>
    </w:p>
    <w:p w14:paraId="7F6FDD0B" w14:textId="77777777" w:rsidR="00FB2865" w:rsidRPr="00FB2865" w:rsidRDefault="00FB2865" w:rsidP="00FB2865">
      <w:pPr>
        <w:shd w:val="clear" w:color="auto" w:fill="FFFFFE"/>
        <w:spacing w:after="0" w:line="270" w:lineRule="atLeast"/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</w:pPr>
      <w:r w:rsidRPr="00FB2865"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  <w:t xml:space="preserve">        </w:t>
      </w:r>
      <w:r w:rsidRPr="00FB2865">
        <w:rPr>
          <w:rFonts w:ascii="Menlo" w:eastAsia="Times New Roman" w:hAnsi="Menlo" w:cs="Menlo"/>
          <w:color w:val="A31515"/>
          <w:sz w:val="18"/>
          <w:szCs w:val="18"/>
          <w:lang w:val="en-GB" w:eastAsia="en-GB"/>
        </w:rPr>
        <w:t>"coords"</w:t>
      </w:r>
      <w:r w:rsidRPr="00FB2865"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  <w:t>: {</w:t>
      </w:r>
    </w:p>
    <w:p w14:paraId="017FDCC5" w14:textId="77777777" w:rsidR="00FB2865" w:rsidRPr="00FB2865" w:rsidRDefault="00FB2865" w:rsidP="00FB2865">
      <w:pPr>
        <w:shd w:val="clear" w:color="auto" w:fill="FFFFFE"/>
        <w:spacing w:after="0" w:line="270" w:lineRule="atLeast"/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</w:pPr>
      <w:r w:rsidRPr="00FB2865"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  <w:t xml:space="preserve">        </w:t>
      </w:r>
      <w:r w:rsidRPr="00FB2865">
        <w:rPr>
          <w:rFonts w:ascii="Menlo" w:eastAsia="Times New Roman" w:hAnsi="Menlo" w:cs="Menlo"/>
          <w:color w:val="A31515"/>
          <w:sz w:val="18"/>
          <w:szCs w:val="18"/>
          <w:lang w:val="en-GB" w:eastAsia="en-GB"/>
        </w:rPr>
        <w:t>"lat"</w:t>
      </w:r>
      <w:r w:rsidRPr="00FB2865"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  <w:t xml:space="preserve">: </w:t>
      </w:r>
      <w:r w:rsidRPr="00FB2865">
        <w:rPr>
          <w:rFonts w:ascii="Menlo" w:eastAsia="Times New Roman" w:hAnsi="Menlo" w:cs="Menlo"/>
          <w:color w:val="098658"/>
          <w:sz w:val="18"/>
          <w:szCs w:val="18"/>
          <w:lang w:val="en-GB" w:eastAsia="en-GB"/>
        </w:rPr>
        <w:t>51.503341807681544</w:t>
      </w:r>
      <w:r w:rsidRPr="00FB2865"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  <w:t>,</w:t>
      </w:r>
    </w:p>
    <w:p w14:paraId="21452917" w14:textId="77777777" w:rsidR="00FB2865" w:rsidRPr="00FB2865" w:rsidRDefault="00FB2865" w:rsidP="00FB2865">
      <w:pPr>
        <w:shd w:val="clear" w:color="auto" w:fill="FFFFFE"/>
        <w:spacing w:after="0" w:line="270" w:lineRule="atLeast"/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</w:pPr>
      <w:r w:rsidRPr="00FB2865"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  <w:t xml:space="preserve">        </w:t>
      </w:r>
      <w:r w:rsidRPr="00FB2865">
        <w:rPr>
          <w:rFonts w:ascii="Menlo" w:eastAsia="Times New Roman" w:hAnsi="Menlo" w:cs="Menlo"/>
          <w:color w:val="A31515"/>
          <w:sz w:val="18"/>
          <w:szCs w:val="18"/>
          <w:lang w:val="en-GB" w:eastAsia="en-GB"/>
        </w:rPr>
        <w:t>"lng"</w:t>
      </w:r>
      <w:r w:rsidRPr="00FB2865"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  <w:t xml:space="preserve">: </w:t>
      </w:r>
      <w:r w:rsidRPr="00FB2865">
        <w:rPr>
          <w:rFonts w:ascii="Menlo" w:eastAsia="Times New Roman" w:hAnsi="Menlo" w:cs="Menlo"/>
          <w:color w:val="098658"/>
          <w:sz w:val="18"/>
          <w:szCs w:val="18"/>
          <w:lang w:val="en-GB" w:eastAsia="en-GB"/>
        </w:rPr>
        <w:t>-0.11952824596429</w:t>
      </w:r>
    </w:p>
    <w:p w14:paraId="754621AF" w14:textId="77777777" w:rsidR="00FB2865" w:rsidRPr="00FB2865" w:rsidRDefault="00FB2865" w:rsidP="00FB2865">
      <w:pPr>
        <w:shd w:val="clear" w:color="auto" w:fill="FFFFFE"/>
        <w:spacing w:after="0" w:line="270" w:lineRule="atLeast"/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</w:pPr>
      <w:r w:rsidRPr="00FB2865"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  <w:t xml:space="preserve">      },</w:t>
      </w:r>
    </w:p>
    <w:p w14:paraId="1E87231C" w14:textId="77777777" w:rsidR="00FB2865" w:rsidRPr="00FB2865" w:rsidRDefault="00FB2865" w:rsidP="00FB2865">
      <w:pPr>
        <w:shd w:val="clear" w:color="auto" w:fill="FFFFFE"/>
        <w:spacing w:after="0" w:line="270" w:lineRule="atLeast"/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</w:pPr>
      <w:r w:rsidRPr="00FB2865"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  <w:t xml:space="preserve">        </w:t>
      </w:r>
      <w:r w:rsidRPr="00FB2865">
        <w:rPr>
          <w:rFonts w:ascii="Menlo" w:eastAsia="Times New Roman" w:hAnsi="Menlo" w:cs="Menlo"/>
          <w:color w:val="A31515"/>
          <w:sz w:val="18"/>
          <w:szCs w:val="18"/>
          <w:lang w:val="en-GB" w:eastAsia="en-GB"/>
        </w:rPr>
        <w:t>"start"</w:t>
      </w:r>
      <w:r w:rsidRPr="00FB2865"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  <w:t xml:space="preserve">: </w:t>
      </w:r>
      <w:r w:rsidRPr="00FB2865">
        <w:rPr>
          <w:rFonts w:ascii="Menlo" w:eastAsia="Times New Roman" w:hAnsi="Menlo" w:cs="Menlo"/>
          <w:color w:val="098658"/>
          <w:sz w:val="18"/>
          <w:szCs w:val="18"/>
          <w:lang w:val="en-GB" w:eastAsia="en-GB"/>
        </w:rPr>
        <w:t>0</w:t>
      </w:r>
      <w:r w:rsidRPr="00FB2865"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  <w:t>,</w:t>
      </w:r>
    </w:p>
    <w:p w14:paraId="415AB407" w14:textId="77777777" w:rsidR="00FB2865" w:rsidRPr="00FB2865" w:rsidRDefault="00FB2865" w:rsidP="00FB2865">
      <w:pPr>
        <w:shd w:val="clear" w:color="auto" w:fill="FFFFFE"/>
        <w:spacing w:after="0" w:line="270" w:lineRule="atLeast"/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</w:pPr>
      <w:r w:rsidRPr="00FB2865"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  <w:t xml:space="preserve">        </w:t>
      </w:r>
      <w:r w:rsidRPr="00FB2865">
        <w:rPr>
          <w:rFonts w:ascii="Menlo" w:eastAsia="Times New Roman" w:hAnsi="Menlo" w:cs="Menlo"/>
          <w:color w:val="A31515"/>
          <w:sz w:val="18"/>
          <w:szCs w:val="18"/>
          <w:lang w:val="en-GB" w:eastAsia="en-GB"/>
        </w:rPr>
        <w:t>"end"</w:t>
      </w:r>
      <w:r w:rsidRPr="00FB2865"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  <w:t xml:space="preserve">: </w:t>
      </w:r>
      <w:r w:rsidRPr="00FB2865">
        <w:rPr>
          <w:rFonts w:ascii="Menlo" w:eastAsia="Times New Roman" w:hAnsi="Menlo" w:cs="Menlo"/>
          <w:color w:val="098658"/>
          <w:sz w:val="18"/>
          <w:szCs w:val="18"/>
          <w:lang w:val="en-GB" w:eastAsia="en-GB"/>
        </w:rPr>
        <w:t>1000</w:t>
      </w:r>
      <w:r w:rsidRPr="00FB2865"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  <w:t>,</w:t>
      </w:r>
    </w:p>
    <w:p w14:paraId="4FB935A0" w14:textId="77777777" w:rsidR="00FB2865" w:rsidRPr="00FB2865" w:rsidRDefault="00FB2865" w:rsidP="00FB2865">
      <w:pPr>
        <w:shd w:val="clear" w:color="auto" w:fill="FFFFFE"/>
        <w:spacing w:after="0" w:line="270" w:lineRule="atLeast"/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</w:pPr>
      <w:r w:rsidRPr="00FB2865"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  <w:t xml:space="preserve">        </w:t>
      </w:r>
      <w:r w:rsidRPr="00FB2865">
        <w:rPr>
          <w:rFonts w:ascii="Menlo" w:eastAsia="Times New Roman" w:hAnsi="Menlo" w:cs="Menlo"/>
          <w:color w:val="A31515"/>
          <w:sz w:val="18"/>
          <w:szCs w:val="18"/>
          <w:lang w:val="en-GB" w:eastAsia="en-GB"/>
        </w:rPr>
        <w:t>"z"</w:t>
      </w:r>
      <w:r w:rsidRPr="00FB2865"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  <w:t xml:space="preserve">: </w:t>
      </w:r>
      <w:r w:rsidRPr="00FB2865">
        <w:rPr>
          <w:rFonts w:ascii="Menlo" w:eastAsia="Times New Roman" w:hAnsi="Menlo" w:cs="Menlo"/>
          <w:color w:val="098658"/>
          <w:sz w:val="18"/>
          <w:szCs w:val="18"/>
          <w:lang w:val="en-GB" w:eastAsia="en-GB"/>
        </w:rPr>
        <w:t>0</w:t>
      </w:r>
    </w:p>
    <w:p w14:paraId="0F4B271A" w14:textId="77777777" w:rsidR="00FB2865" w:rsidRPr="00FB2865" w:rsidRDefault="00FB2865" w:rsidP="00FB2865">
      <w:pPr>
        <w:shd w:val="clear" w:color="auto" w:fill="FFFFFE"/>
        <w:spacing w:after="0" w:line="270" w:lineRule="atLeast"/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</w:pPr>
      <w:r w:rsidRPr="00FB2865"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  <w:t xml:space="preserve">    }</w:t>
      </w:r>
    </w:p>
    <w:p w14:paraId="5127BA1B" w14:textId="77777777" w:rsidR="00FB2865" w:rsidRPr="00FB2865" w:rsidRDefault="00FB2865" w:rsidP="00FB2865">
      <w:pPr>
        <w:shd w:val="clear" w:color="auto" w:fill="FFFFFE"/>
        <w:spacing w:after="0" w:line="270" w:lineRule="atLeast"/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</w:pPr>
      <w:r w:rsidRPr="00FB2865"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  <w:t>]</w:t>
      </w:r>
    </w:p>
    <w:p w14:paraId="74752903" w14:textId="744C2732" w:rsidR="001B4DD0" w:rsidRDefault="001B4DD0" w:rsidP="00A228CA">
      <w:pPr>
        <w:rPr>
          <w:rFonts w:ascii="Calibri" w:eastAsia="Apple Color Emoji" w:hAnsi="Calibri" w:cs="Calibri"/>
        </w:rPr>
      </w:pPr>
    </w:p>
    <w:p w14:paraId="7C1B7758" w14:textId="3AB0C8A5" w:rsidR="00FB2865" w:rsidRDefault="003D7773" w:rsidP="00A228CA">
      <w:pPr>
        <w:rPr>
          <w:rFonts w:ascii="Calibri" w:eastAsia="Apple Color Emoji" w:hAnsi="Calibri" w:cs="Calibri"/>
        </w:rPr>
      </w:pPr>
      <w:r>
        <w:rPr>
          <w:rFonts w:ascii="Calibri" w:eastAsia="Apple Color Emoji" w:hAnsi="Calibri" w:cs="Calibri"/>
        </w:rPr>
        <w:t>actual</w:t>
      </w:r>
      <w:r w:rsidR="00FB2865">
        <w:rPr>
          <w:rFonts w:ascii="Calibri" w:eastAsia="Apple Color Emoji" w:hAnsi="Calibri" w:cs="Calibri"/>
        </w:rPr>
        <w:t xml:space="preserve"> </w:t>
      </w:r>
      <w:r w:rsidR="00344523">
        <w:rPr>
          <w:rFonts w:ascii="Calibri" w:eastAsia="Apple Color Emoji" w:hAnsi="Calibri" w:cs="Calibri"/>
        </w:rPr>
        <w:t xml:space="preserve">request.body </w:t>
      </w:r>
      <w:r w:rsidR="00FB2865">
        <w:rPr>
          <w:rFonts w:ascii="Calibri" w:eastAsia="Apple Color Emoji" w:hAnsi="Calibri" w:cs="Calibri"/>
        </w:rPr>
        <w:t>sent to server</w:t>
      </w:r>
    </w:p>
    <w:p w14:paraId="4FAB0A25" w14:textId="77777777" w:rsidR="00FB2865" w:rsidRDefault="00FB2865">
      <w:pPr>
        <w:rPr>
          <w:rFonts w:ascii="Calibri" w:eastAsia="Apple Color Emoji" w:hAnsi="Calibri" w:cs="Calibri"/>
        </w:rPr>
      </w:pPr>
      <w:r>
        <w:rPr>
          <w:rFonts w:ascii="Calibri" w:eastAsia="Apple Color Emoji" w:hAnsi="Calibri" w:cs="Calibri"/>
        </w:rPr>
        <w:br w:type="page"/>
      </w:r>
    </w:p>
    <w:p w14:paraId="4C7B3677" w14:textId="75AABE60" w:rsidR="00FB2865" w:rsidRDefault="00951236" w:rsidP="00A228CA">
      <w:pPr>
        <w:rPr>
          <w:rFonts w:ascii="Calibri" w:eastAsia="Apple Color Emoji" w:hAnsi="Calibri" w:cs="Calibri"/>
        </w:rPr>
      </w:pPr>
      <w:r>
        <w:rPr>
          <w:rFonts w:ascii="Calibri" w:eastAsia="Apple Color Emoji" w:hAnsi="Calibri" w:cs="Calibri"/>
        </w:rPr>
        <w:lastRenderedPageBreak/>
        <w:t>The Cross-Platform Modular Server parses the JSON array in the input parsing node</w:t>
      </w:r>
    </w:p>
    <w:p w14:paraId="2BC7EF79" w14:textId="2B42D1E1" w:rsidR="00951236" w:rsidRDefault="00951236" w:rsidP="00A228CA">
      <w:pPr>
        <w:rPr>
          <w:rFonts w:ascii="Calibri" w:eastAsia="Apple Color Emoji" w:hAnsi="Calibri" w:cs="Calibri"/>
        </w:rPr>
      </w:pPr>
      <w:r>
        <w:rPr>
          <w:rFonts w:ascii="Calibri" w:eastAsia="Apple Color Emoji" w:hAnsi="Calibri" w:cs="Calibri"/>
        </w:rPr>
        <w:t xml:space="preserve">Server send an internal request to perform the calculative task using the </w:t>
      </w:r>
      <w:r w:rsidRPr="003A7231">
        <w:rPr>
          <w:rFonts w:ascii="Apple Color Emoji" w:eastAsia="Apple Color Emoji" w:hAnsi="Apple Color Emoji" w:cs="Apple Color Emoji"/>
        </w:rPr>
        <w:t>🛵</w:t>
      </w:r>
      <w:r w:rsidRPr="003A7231">
        <w:t>B.R.A.S.R.</w:t>
      </w:r>
      <w:r w:rsidRPr="003A7231">
        <w:rPr>
          <w:rFonts w:ascii="Apple Color Emoji" w:eastAsia="Apple Color Emoji" w:hAnsi="Apple Color Emoji" w:cs="Apple Color Emoji"/>
        </w:rPr>
        <w:t>✅</w:t>
      </w:r>
      <w:r>
        <w:rPr>
          <w:rFonts w:ascii="Apple Color Emoji" w:eastAsia="Apple Color Emoji" w:hAnsi="Apple Color Emoji" w:cs="Apple Color Emoji"/>
        </w:rPr>
        <w:t xml:space="preserve"> </w:t>
      </w:r>
      <w:r>
        <w:rPr>
          <w:rFonts w:ascii="Calibri" w:eastAsia="Apple Color Emoji" w:hAnsi="Calibri" w:cs="Calibri"/>
        </w:rPr>
        <w:t>algorithm</w:t>
      </w:r>
    </w:p>
    <w:p w14:paraId="147D4894" w14:textId="491C5A42" w:rsidR="00344523" w:rsidRPr="00344523" w:rsidRDefault="00344523" w:rsidP="00344523">
      <w:pPr>
        <w:pStyle w:val="ListParagraph"/>
        <w:numPr>
          <w:ilvl w:val="1"/>
          <w:numId w:val="18"/>
        </w:numPr>
        <w:rPr>
          <w:rFonts w:ascii="Calibri" w:eastAsia="Apple Color Emoji" w:hAnsi="Calibri" w:cs="Calibri"/>
        </w:rPr>
      </w:pPr>
      <w:r w:rsidRPr="00344523">
        <w:rPr>
          <w:rFonts w:ascii="Calibri" w:eastAsia="Apple Color Emoji" w:hAnsi="Calibri" w:cs="Calibri"/>
        </w:rPr>
        <w:t xml:space="preserve">Calculative </w:t>
      </w:r>
      <w:r>
        <w:rPr>
          <w:rFonts w:ascii="Calibri" w:eastAsia="Apple Color Emoji" w:hAnsi="Calibri" w:cs="Calibri"/>
        </w:rPr>
        <w:t xml:space="preserve">function </w:t>
      </w:r>
      <w:r w:rsidRPr="00344523">
        <w:rPr>
          <w:rFonts w:ascii="Calibri" w:eastAsia="Apple Color Emoji" w:hAnsi="Calibri" w:cs="Calibri"/>
        </w:rPr>
        <w:t>sends an external POST request to Time Travel Matrix API, obtaining information on least distance and time between each node</w:t>
      </w:r>
    </w:p>
    <w:p w14:paraId="4CF3B48B" w14:textId="1D26A64E" w:rsidR="00344523" w:rsidRPr="00344523" w:rsidRDefault="00344523" w:rsidP="00344523">
      <w:pPr>
        <w:pStyle w:val="ListParagraph"/>
        <w:numPr>
          <w:ilvl w:val="1"/>
          <w:numId w:val="18"/>
        </w:numPr>
        <w:rPr>
          <w:rFonts w:ascii="Calibri" w:eastAsia="Apple Color Emoji" w:hAnsi="Calibri" w:cs="Calibri"/>
        </w:rPr>
      </w:pPr>
      <w:r>
        <w:rPr>
          <w:rFonts w:ascii="Calibri" w:eastAsia="Apple Color Emoji" w:hAnsi="Calibri" w:cs="Calibri"/>
        </w:rPr>
        <w:t>P</w:t>
      </w:r>
      <w:r w:rsidRPr="00344523">
        <w:rPr>
          <w:rFonts w:ascii="Calibri" w:eastAsia="Apple Color Emoji" w:hAnsi="Calibri" w:cs="Calibri"/>
        </w:rPr>
        <w:t>arses external API response</w:t>
      </w:r>
      <w:r>
        <w:rPr>
          <w:rFonts w:ascii="Calibri" w:eastAsia="Apple Color Emoji" w:hAnsi="Calibri" w:cs="Calibri"/>
        </w:rPr>
        <w:t xml:space="preserve"> into an n x n matrix, n = number of nodes</w:t>
      </w:r>
    </w:p>
    <w:p w14:paraId="46B1063A" w14:textId="05C29F8B" w:rsidR="00344523" w:rsidRDefault="00344523" w:rsidP="00344523">
      <w:pPr>
        <w:pStyle w:val="ListParagraph"/>
        <w:numPr>
          <w:ilvl w:val="1"/>
          <w:numId w:val="18"/>
        </w:numPr>
        <w:rPr>
          <w:rFonts w:ascii="Calibri" w:eastAsia="Apple Color Emoji" w:hAnsi="Calibri" w:cs="Calibri"/>
        </w:rPr>
      </w:pPr>
      <w:r w:rsidRPr="00344523">
        <w:rPr>
          <w:rFonts w:ascii="Calibri" w:eastAsia="Apple Color Emoji" w:hAnsi="Calibri" w:cs="Calibri"/>
        </w:rPr>
        <w:t xml:space="preserve">Constructs </w:t>
      </w:r>
      <w:r>
        <w:rPr>
          <w:rFonts w:ascii="Calibri" w:eastAsia="Apple Color Emoji" w:hAnsi="Calibri" w:cs="Calibri"/>
        </w:rPr>
        <w:t>a dense network as opposed to a sparse network of nodes</w:t>
      </w:r>
    </w:p>
    <w:p w14:paraId="59D970A0" w14:textId="073BB240" w:rsidR="00344523" w:rsidRDefault="00344523" w:rsidP="00344523">
      <w:pPr>
        <w:pStyle w:val="ListParagraph"/>
        <w:numPr>
          <w:ilvl w:val="2"/>
          <w:numId w:val="18"/>
        </w:numPr>
        <w:rPr>
          <w:rFonts w:ascii="Calibri" w:eastAsia="Apple Color Emoji" w:hAnsi="Calibri" w:cs="Calibri"/>
        </w:rPr>
      </w:pPr>
      <w:r>
        <w:rPr>
          <w:rFonts w:ascii="Calibri" w:eastAsia="Apple Color Emoji" w:hAnsi="Calibri" w:cs="Calibri"/>
        </w:rPr>
        <w:t>Number of edges = nC2 = n(n-1)/2 nodes</w:t>
      </w:r>
    </w:p>
    <w:p w14:paraId="40D00424" w14:textId="49227B01" w:rsidR="00344523" w:rsidRDefault="00344523" w:rsidP="00344523">
      <w:pPr>
        <w:pStyle w:val="ListParagraph"/>
        <w:numPr>
          <w:ilvl w:val="1"/>
          <w:numId w:val="18"/>
        </w:numPr>
        <w:rPr>
          <w:rFonts w:ascii="Calibri" w:eastAsia="Apple Color Emoji" w:hAnsi="Calibri" w:cs="Calibri"/>
        </w:rPr>
      </w:pPr>
      <w:r w:rsidRPr="003A7231">
        <w:rPr>
          <w:rFonts w:ascii="Apple Color Emoji" w:eastAsia="Apple Color Emoji" w:hAnsi="Apple Color Emoji" w:cs="Apple Color Emoji"/>
        </w:rPr>
        <w:t>🛵</w:t>
      </w:r>
      <w:r w:rsidRPr="003A7231">
        <w:t>B.R.A.S.R.</w:t>
      </w:r>
      <w:r w:rsidRPr="003A7231">
        <w:rPr>
          <w:rFonts w:ascii="Apple Color Emoji" w:eastAsia="Apple Color Emoji" w:hAnsi="Apple Color Emoji" w:cs="Apple Color Emoji"/>
        </w:rPr>
        <w:t>✅</w:t>
      </w:r>
      <w:r>
        <w:rPr>
          <w:rFonts w:ascii="Apple Color Emoji" w:eastAsia="Apple Color Emoji" w:hAnsi="Apple Color Emoji" w:cs="Apple Color Emoji"/>
        </w:rPr>
        <w:t xml:space="preserve"> </w:t>
      </w:r>
      <w:r>
        <w:rPr>
          <w:rFonts w:ascii="Calibri" w:eastAsia="Apple Color Emoji" w:hAnsi="Calibri" w:cs="Calibri"/>
        </w:rPr>
        <w:t>algorithm runs on constructed dense network, returns object</w:t>
      </w:r>
    </w:p>
    <w:p w14:paraId="53B1053B" w14:textId="341D6FF4" w:rsidR="00344523" w:rsidRDefault="00344523" w:rsidP="00344523">
      <w:pPr>
        <w:rPr>
          <w:rFonts w:ascii="Calibri" w:eastAsia="Apple Color Emoji" w:hAnsi="Calibri" w:cs="Calibri"/>
        </w:rPr>
      </w:pPr>
      <w:r>
        <w:rPr>
          <w:rFonts w:ascii="Calibri" w:eastAsia="Apple Color Emoji" w:hAnsi="Calibri" w:cs="Calibri"/>
        </w:rPr>
        <w:t xml:space="preserve">Server reformats output as a union of request.body parameters and </w:t>
      </w:r>
      <w:r w:rsidRPr="003A7231">
        <w:rPr>
          <w:rFonts w:ascii="Apple Color Emoji" w:eastAsia="Apple Color Emoji" w:hAnsi="Apple Color Emoji" w:cs="Apple Color Emoji"/>
        </w:rPr>
        <w:t>🛵</w:t>
      </w:r>
      <w:r w:rsidRPr="003A7231">
        <w:t>B.R.A.S.R.</w:t>
      </w:r>
      <w:r w:rsidRPr="003A7231">
        <w:rPr>
          <w:rFonts w:ascii="Apple Color Emoji" w:eastAsia="Apple Color Emoji" w:hAnsi="Apple Color Emoji" w:cs="Apple Color Emoji"/>
        </w:rPr>
        <w:t>✅</w:t>
      </w:r>
      <w:r>
        <w:rPr>
          <w:rFonts w:ascii="Apple Color Emoji" w:eastAsia="Apple Color Emoji" w:hAnsi="Apple Color Emoji" w:cs="Apple Color Emoji"/>
        </w:rPr>
        <w:t xml:space="preserve"> </w:t>
      </w:r>
      <w:r>
        <w:rPr>
          <w:rFonts w:ascii="Calibri" w:eastAsia="Apple Color Emoji" w:hAnsi="Calibri" w:cs="Calibri"/>
        </w:rPr>
        <w:t>output</w:t>
      </w:r>
    </w:p>
    <w:p w14:paraId="3290DEB4" w14:textId="7ABC7807" w:rsidR="007D53FA" w:rsidRDefault="007D53FA" w:rsidP="00344523">
      <w:pPr>
        <w:rPr>
          <w:rFonts w:ascii="Calibri" w:eastAsia="Apple Color Emoji" w:hAnsi="Calibri" w:cs="Calibri"/>
        </w:rPr>
      </w:pPr>
      <w:r>
        <w:rPr>
          <w:rFonts w:ascii="Calibri" w:eastAsia="Apple Color Emoji" w:hAnsi="Calibri" w:cs="Calibri"/>
        </w:rPr>
        <w:t>JSON output</w:t>
      </w:r>
    </w:p>
    <w:p w14:paraId="0CE5302C" w14:textId="7BE2FB09" w:rsidR="00AD4302" w:rsidRDefault="002E1BC8" w:rsidP="00A228CA">
      <w:pPr>
        <w:rPr>
          <w:rFonts w:ascii="Calibri" w:eastAsia="Apple Color Emoji" w:hAnsi="Calibri" w:cs="Calibri"/>
        </w:rPr>
      </w:pPr>
      <w:r>
        <w:rPr>
          <w:rFonts w:ascii="Calibri" w:eastAsia="Apple Color Emoji" w:hAnsi="Calibri" w:cs="Calibri"/>
        </w:rPr>
        <w:t>Server sends an internal request to ICS generating function</w:t>
      </w:r>
    </w:p>
    <w:p w14:paraId="61C237EA" w14:textId="6A19A82F" w:rsidR="00C07B17" w:rsidRDefault="0055195E" w:rsidP="00C07B17">
      <w:pPr>
        <w:pStyle w:val="ListParagraph"/>
        <w:numPr>
          <w:ilvl w:val="0"/>
          <w:numId w:val="19"/>
        </w:numPr>
        <w:rPr>
          <w:rFonts w:ascii="Calibri" w:eastAsia="Apple Color Emoji" w:hAnsi="Calibri" w:cs="Calibri"/>
        </w:rPr>
      </w:pPr>
      <w:r>
        <w:rPr>
          <w:rFonts w:ascii="Calibri" w:eastAsia="Apple Color Emoji" w:hAnsi="Calibri" w:cs="Calibri"/>
        </w:rPr>
        <w:t>Ex</w:t>
      </w:r>
      <w:r w:rsidR="00C07B17">
        <w:rPr>
          <w:rFonts w:ascii="Calibri" w:eastAsia="Apple Color Emoji" w:hAnsi="Calibri" w:cs="Calibri"/>
        </w:rPr>
        <w:t>ternal POST request sent, response obtained with necessary ICS configuration</w:t>
      </w:r>
    </w:p>
    <w:p w14:paraId="2EC04235" w14:textId="387C0127" w:rsidR="00C07B17" w:rsidRDefault="00C07B17" w:rsidP="00C07B17">
      <w:pPr>
        <w:pStyle w:val="ListParagraph"/>
        <w:numPr>
          <w:ilvl w:val="0"/>
          <w:numId w:val="19"/>
        </w:numPr>
        <w:rPr>
          <w:rFonts w:ascii="Calibri" w:eastAsia="Apple Color Emoji" w:hAnsi="Calibri" w:cs="Calibri"/>
        </w:rPr>
      </w:pPr>
      <w:r>
        <w:rPr>
          <w:rFonts w:ascii="Calibri" w:eastAsia="Apple Color Emoji" w:hAnsi="Calibri" w:cs="Calibri"/>
        </w:rPr>
        <w:t>ICS calendar file generated</w:t>
      </w:r>
    </w:p>
    <w:p w14:paraId="2B55A02D" w14:textId="7367752D" w:rsidR="007D53FA" w:rsidRDefault="00C07B17" w:rsidP="00C07B17">
      <w:pPr>
        <w:rPr>
          <w:rFonts w:ascii="Calibri" w:eastAsia="Apple Color Emoji" w:hAnsi="Calibri" w:cs="Calibri"/>
        </w:rPr>
      </w:pPr>
      <w:r>
        <w:rPr>
          <w:rFonts w:ascii="Calibri" w:eastAsia="Apple Color Emoji" w:hAnsi="Calibri" w:cs="Calibri"/>
        </w:rPr>
        <w:t>Server reformats output for ICS file obtained</w:t>
      </w:r>
    </w:p>
    <w:p w14:paraId="199603DD" w14:textId="3220FECD" w:rsidR="009B09F8" w:rsidRDefault="009B09F8" w:rsidP="00C07B17">
      <w:pPr>
        <w:rPr>
          <w:rFonts w:ascii="Calibri" w:eastAsia="Apple Color Emoji" w:hAnsi="Calibri" w:cs="Calibri"/>
        </w:rPr>
      </w:pPr>
      <w:r>
        <w:rPr>
          <w:rFonts w:ascii="Calibri" w:eastAsia="Apple Color Emoji" w:hAnsi="Calibri" w:cs="Calibri"/>
        </w:rPr>
        <w:t>ICS files can be imported, shared via email etc, and integrated with any modern calendar, including but not limited to Outlook, Teams, Google Calendar, Apple Calendar, Yahoo Calendar, etc.</w:t>
      </w:r>
    </w:p>
    <w:p w14:paraId="43F9E964" w14:textId="4406C283" w:rsidR="00CC2803" w:rsidRDefault="00CC2803" w:rsidP="00CC2803">
      <w:pPr>
        <w:jc w:val="center"/>
        <w:rPr>
          <w:rFonts w:ascii="Calibri" w:eastAsia="Apple Color Emoji" w:hAnsi="Calibri" w:cs="Calibri"/>
        </w:rPr>
      </w:pPr>
      <w:r>
        <w:rPr>
          <w:rFonts w:ascii="Calibri" w:eastAsia="Apple Color Emoji" w:hAnsi="Calibri" w:cs="Calibri"/>
          <w:noProof/>
          <w:lang w:val="en-GB" w:eastAsia="en-GB"/>
        </w:rPr>
        <w:drawing>
          <wp:inline distT="0" distB="0" distL="0" distR="0" wp14:anchorId="01B6B75E" wp14:editId="35E2C6DC">
            <wp:extent cx="3544443" cy="4141968"/>
            <wp:effectExtent l="0" t="0" r="12065" b="0"/>
            <wp:docPr id="5" name="Picture 5" descr="../../Downloads/Untitled.drawio%20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../Downloads/Untitled.drawio%20(1)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3808" cy="41529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60FC8C" w14:textId="77777777" w:rsidR="00CC2803" w:rsidRDefault="00CC2803">
      <w:pPr>
        <w:rPr>
          <w:rFonts w:ascii="Calibri" w:eastAsia="Apple Color Emoji" w:hAnsi="Calibri" w:cs="Calibri"/>
        </w:rPr>
      </w:pPr>
      <w:r>
        <w:rPr>
          <w:rFonts w:ascii="Calibri" w:eastAsia="Apple Color Emoji" w:hAnsi="Calibri" w:cs="Calibri"/>
        </w:rPr>
        <w:br w:type="page"/>
      </w:r>
    </w:p>
    <w:p w14:paraId="57C4CF00" w14:textId="3564A3B4" w:rsidR="005F733E" w:rsidRPr="008F4C1D" w:rsidRDefault="005F733E" w:rsidP="00B469FD">
      <w:pPr>
        <w:shd w:val="clear" w:color="auto" w:fill="FFFFFE"/>
        <w:spacing w:after="0" w:line="270" w:lineRule="atLeast"/>
        <w:jc w:val="center"/>
        <w:rPr>
          <w:rFonts w:ascii="Menlo" w:eastAsia="Times New Roman" w:hAnsi="Menlo" w:cs="Menlo"/>
          <w:b/>
          <w:color w:val="000000"/>
          <w:sz w:val="18"/>
          <w:szCs w:val="18"/>
          <w:lang w:val="en-GB" w:eastAsia="en-GB"/>
        </w:rPr>
      </w:pPr>
      <w:r w:rsidRPr="008F4C1D">
        <w:rPr>
          <w:rFonts w:ascii="Menlo" w:eastAsia="Times New Roman" w:hAnsi="Menlo" w:cs="Menlo"/>
          <w:b/>
          <w:color w:val="000000"/>
          <w:sz w:val="18"/>
          <w:szCs w:val="18"/>
          <w:lang w:val="en-GB" w:eastAsia="en-GB"/>
        </w:rPr>
        <w:lastRenderedPageBreak/>
        <w:t>API Scheduling JSON Response</w:t>
      </w:r>
    </w:p>
    <w:p w14:paraId="3446232B" w14:textId="77777777" w:rsidR="005F733E" w:rsidRDefault="005F733E" w:rsidP="00DA0A7F">
      <w:pPr>
        <w:shd w:val="clear" w:color="auto" w:fill="FFFFFE"/>
        <w:spacing w:after="0" w:line="270" w:lineRule="atLeast"/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</w:pPr>
    </w:p>
    <w:p w14:paraId="3361F0F2" w14:textId="77777777" w:rsidR="00DA0A7F" w:rsidRPr="00DA0A7F" w:rsidRDefault="00DA0A7F" w:rsidP="00DA0A7F">
      <w:pPr>
        <w:shd w:val="clear" w:color="auto" w:fill="FFFFFE"/>
        <w:spacing w:after="0" w:line="270" w:lineRule="atLeast"/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</w:pPr>
      <w:r w:rsidRPr="00DA0A7F"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  <w:t>{</w:t>
      </w:r>
    </w:p>
    <w:p w14:paraId="4F653E18" w14:textId="77777777" w:rsidR="00DA0A7F" w:rsidRPr="00DA0A7F" w:rsidRDefault="00DA0A7F" w:rsidP="00DA0A7F">
      <w:pPr>
        <w:shd w:val="clear" w:color="auto" w:fill="FFFFFE"/>
        <w:spacing w:after="0" w:line="270" w:lineRule="atLeast"/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</w:pPr>
      <w:r w:rsidRPr="00DA0A7F"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  <w:t xml:space="preserve">    </w:t>
      </w:r>
      <w:r w:rsidRPr="00DA0A7F">
        <w:rPr>
          <w:rFonts w:ascii="Menlo" w:eastAsia="Times New Roman" w:hAnsi="Menlo" w:cs="Menlo"/>
          <w:color w:val="A31515"/>
          <w:sz w:val="18"/>
          <w:szCs w:val="18"/>
          <w:lang w:val="en-GB" w:eastAsia="en-GB"/>
        </w:rPr>
        <w:t>"ans"</w:t>
      </w:r>
      <w:r w:rsidRPr="00DA0A7F"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  <w:t xml:space="preserve">: </w:t>
      </w:r>
      <w:r w:rsidRPr="00DA0A7F">
        <w:rPr>
          <w:rFonts w:ascii="Menlo" w:eastAsia="Times New Roman" w:hAnsi="Menlo" w:cs="Menlo"/>
          <w:color w:val="098658"/>
          <w:sz w:val="18"/>
          <w:szCs w:val="18"/>
          <w:lang w:val="en-GB" w:eastAsia="en-GB"/>
        </w:rPr>
        <w:t>3108</w:t>
      </w:r>
      <w:r w:rsidRPr="00DA0A7F"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  <w:t>,</w:t>
      </w:r>
    </w:p>
    <w:p w14:paraId="7A0BF1D0" w14:textId="77777777" w:rsidR="00DA0A7F" w:rsidRPr="00DA0A7F" w:rsidRDefault="00DA0A7F" w:rsidP="00DA0A7F">
      <w:pPr>
        <w:shd w:val="clear" w:color="auto" w:fill="FFFFFE"/>
        <w:spacing w:after="0" w:line="270" w:lineRule="atLeast"/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</w:pPr>
      <w:r w:rsidRPr="00DA0A7F"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  <w:t xml:space="preserve">    </w:t>
      </w:r>
      <w:r w:rsidRPr="00DA0A7F">
        <w:rPr>
          <w:rFonts w:ascii="Menlo" w:eastAsia="Times New Roman" w:hAnsi="Menlo" w:cs="Menlo"/>
          <w:color w:val="A31515"/>
          <w:sz w:val="18"/>
          <w:szCs w:val="18"/>
          <w:lang w:val="en-GB" w:eastAsia="en-GB"/>
        </w:rPr>
        <w:t>"vec"</w:t>
      </w:r>
      <w:r w:rsidRPr="00DA0A7F"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  <w:t>: [</w:t>
      </w:r>
    </w:p>
    <w:p w14:paraId="3748A343" w14:textId="77777777" w:rsidR="00DA0A7F" w:rsidRPr="00DA0A7F" w:rsidRDefault="00DA0A7F" w:rsidP="00DA0A7F">
      <w:pPr>
        <w:shd w:val="clear" w:color="auto" w:fill="FFFFFE"/>
        <w:spacing w:after="0" w:line="270" w:lineRule="atLeast"/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</w:pPr>
      <w:r w:rsidRPr="00DA0A7F"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  <w:t xml:space="preserve">        {</w:t>
      </w:r>
    </w:p>
    <w:p w14:paraId="78AC0DFD" w14:textId="77777777" w:rsidR="00DA0A7F" w:rsidRPr="00DA0A7F" w:rsidRDefault="00DA0A7F" w:rsidP="00DA0A7F">
      <w:pPr>
        <w:shd w:val="clear" w:color="auto" w:fill="FFFFFE"/>
        <w:spacing w:after="0" w:line="270" w:lineRule="atLeast"/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</w:pPr>
      <w:r w:rsidRPr="00DA0A7F"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  <w:t xml:space="preserve">            </w:t>
      </w:r>
      <w:r w:rsidRPr="00DA0A7F">
        <w:rPr>
          <w:rFonts w:ascii="Menlo" w:eastAsia="Times New Roman" w:hAnsi="Menlo" w:cs="Menlo"/>
          <w:color w:val="A31515"/>
          <w:sz w:val="18"/>
          <w:szCs w:val="18"/>
          <w:lang w:val="en-GB" w:eastAsia="en-GB"/>
        </w:rPr>
        <w:t>"day"</w:t>
      </w:r>
      <w:r w:rsidRPr="00DA0A7F"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  <w:t xml:space="preserve">: </w:t>
      </w:r>
      <w:r w:rsidRPr="00DA0A7F">
        <w:rPr>
          <w:rFonts w:ascii="Menlo" w:eastAsia="Times New Roman" w:hAnsi="Menlo" w:cs="Menlo"/>
          <w:color w:val="098658"/>
          <w:sz w:val="18"/>
          <w:szCs w:val="18"/>
          <w:lang w:val="en-GB" w:eastAsia="en-GB"/>
        </w:rPr>
        <w:t>0</w:t>
      </w:r>
      <w:r w:rsidRPr="00DA0A7F"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  <w:t>,</w:t>
      </w:r>
    </w:p>
    <w:p w14:paraId="7BA19C24" w14:textId="77777777" w:rsidR="00DA0A7F" w:rsidRPr="00DA0A7F" w:rsidRDefault="00DA0A7F" w:rsidP="00DA0A7F">
      <w:pPr>
        <w:shd w:val="clear" w:color="auto" w:fill="FFFFFE"/>
        <w:spacing w:after="0" w:line="270" w:lineRule="atLeast"/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</w:pPr>
      <w:r w:rsidRPr="00DA0A7F"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  <w:t xml:space="preserve">            </w:t>
      </w:r>
      <w:r w:rsidRPr="00DA0A7F">
        <w:rPr>
          <w:rFonts w:ascii="Menlo" w:eastAsia="Times New Roman" w:hAnsi="Menlo" w:cs="Menlo"/>
          <w:color w:val="A31515"/>
          <w:sz w:val="18"/>
          <w:szCs w:val="18"/>
          <w:lang w:val="en-GB" w:eastAsia="en-GB"/>
        </w:rPr>
        <w:t>"name"</w:t>
      </w:r>
      <w:r w:rsidRPr="00DA0A7F"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  <w:t xml:space="preserve">: </w:t>
      </w:r>
      <w:r w:rsidRPr="00DA0A7F">
        <w:rPr>
          <w:rFonts w:ascii="Menlo" w:eastAsia="Times New Roman" w:hAnsi="Menlo" w:cs="Menlo"/>
          <w:color w:val="0451A5"/>
          <w:sz w:val="18"/>
          <w:szCs w:val="18"/>
          <w:lang w:val="en-GB" w:eastAsia="en-GB"/>
        </w:rPr>
        <w:t>"place0"</w:t>
      </w:r>
      <w:r w:rsidRPr="00DA0A7F"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  <w:t>,</w:t>
      </w:r>
    </w:p>
    <w:p w14:paraId="01F00D63" w14:textId="77777777" w:rsidR="00DA0A7F" w:rsidRPr="00DA0A7F" w:rsidRDefault="00DA0A7F" w:rsidP="00DA0A7F">
      <w:pPr>
        <w:shd w:val="clear" w:color="auto" w:fill="FFFFFE"/>
        <w:spacing w:after="0" w:line="270" w:lineRule="atLeast"/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</w:pPr>
      <w:r w:rsidRPr="00DA0A7F"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  <w:t xml:space="preserve">            </w:t>
      </w:r>
      <w:r w:rsidRPr="00DA0A7F">
        <w:rPr>
          <w:rFonts w:ascii="Menlo" w:eastAsia="Times New Roman" w:hAnsi="Menlo" w:cs="Menlo"/>
          <w:color w:val="A31515"/>
          <w:sz w:val="18"/>
          <w:szCs w:val="18"/>
          <w:lang w:val="en-GB" w:eastAsia="en-GB"/>
        </w:rPr>
        <w:t>"start"</w:t>
      </w:r>
      <w:r w:rsidRPr="00DA0A7F"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  <w:t xml:space="preserve">: </w:t>
      </w:r>
      <w:r w:rsidRPr="00DA0A7F">
        <w:rPr>
          <w:rFonts w:ascii="Menlo" w:eastAsia="Times New Roman" w:hAnsi="Menlo" w:cs="Menlo"/>
          <w:color w:val="0451A5"/>
          <w:sz w:val="18"/>
          <w:szCs w:val="18"/>
          <w:lang w:val="en-GB" w:eastAsia="en-GB"/>
        </w:rPr>
        <w:t>"2022-07-02T13:18:09.862Z"</w:t>
      </w:r>
      <w:r w:rsidRPr="00DA0A7F"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  <w:t>,</w:t>
      </w:r>
    </w:p>
    <w:p w14:paraId="713E4FA0" w14:textId="77777777" w:rsidR="00DA0A7F" w:rsidRPr="00DA0A7F" w:rsidRDefault="00DA0A7F" w:rsidP="00DA0A7F">
      <w:pPr>
        <w:shd w:val="clear" w:color="auto" w:fill="FFFFFE"/>
        <w:spacing w:after="0" w:line="270" w:lineRule="atLeast"/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</w:pPr>
      <w:r w:rsidRPr="00DA0A7F"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  <w:t xml:space="preserve">            </w:t>
      </w:r>
      <w:r w:rsidRPr="00DA0A7F">
        <w:rPr>
          <w:rFonts w:ascii="Menlo" w:eastAsia="Times New Roman" w:hAnsi="Menlo" w:cs="Menlo"/>
          <w:color w:val="A31515"/>
          <w:sz w:val="18"/>
          <w:szCs w:val="18"/>
          <w:lang w:val="en-GB" w:eastAsia="en-GB"/>
        </w:rPr>
        <w:t>"end"</w:t>
      </w:r>
      <w:r w:rsidRPr="00DA0A7F"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  <w:t xml:space="preserve">: </w:t>
      </w:r>
      <w:r w:rsidRPr="00DA0A7F">
        <w:rPr>
          <w:rFonts w:ascii="Menlo" w:eastAsia="Times New Roman" w:hAnsi="Menlo" w:cs="Menlo"/>
          <w:color w:val="0451A5"/>
          <w:sz w:val="18"/>
          <w:szCs w:val="18"/>
          <w:lang w:val="en-GB" w:eastAsia="en-GB"/>
        </w:rPr>
        <w:t>"2022-07-02T13:18:09.862Z"</w:t>
      </w:r>
    </w:p>
    <w:p w14:paraId="7E81A3F6" w14:textId="77777777" w:rsidR="00DA0A7F" w:rsidRPr="00DA0A7F" w:rsidRDefault="00DA0A7F" w:rsidP="00DA0A7F">
      <w:pPr>
        <w:shd w:val="clear" w:color="auto" w:fill="FFFFFE"/>
        <w:spacing w:after="0" w:line="270" w:lineRule="atLeast"/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</w:pPr>
      <w:r w:rsidRPr="00DA0A7F"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  <w:t xml:space="preserve">        },</w:t>
      </w:r>
    </w:p>
    <w:p w14:paraId="4E7C086E" w14:textId="77777777" w:rsidR="00DA0A7F" w:rsidRPr="00DA0A7F" w:rsidRDefault="00DA0A7F" w:rsidP="00DA0A7F">
      <w:pPr>
        <w:shd w:val="clear" w:color="auto" w:fill="FFFFFE"/>
        <w:spacing w:after="0" w:line="270" w:lineRule="atLeast"/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</w:pPr>
      <w:r w:rsidRPr="00DA0A7F"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  <w:t xml:space="preserve">        {</w:t>
      </w:r>
    </w:p>
    <w:p w14:paraId="075C4BBE" w14:textId="77777777" w:rsidR="00DA0A7F" w:rsidRPr="00DA0A7F" w:rsidRDefault="00DA0A7F" w:rsidP="00DA0A7F">
      <w:pPr>
        <w:shd w:val="clear" w:color="auto" w:fill="FFFFFE"/>
        <w:spacing w:after="0" w:line="270" w:lineRule="atLeast"/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</w:pPr>
      <w:r w:rsidRPr="00DA0A7F"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  <w:t xml:space="preserve">            </w:t>
      </w:r>
      <w:r w:rsidRPr="00DA0A7F">
        <w:rPr>
          <w:rFonts w:ascii="Menlo" w:eastAsia="Times New Roman" w:hAnsi="Menlo" w:cs="Menlo"/>
          <w:color w:val="A31515"/>
          <w:sz w:val="18"/>
          <w:szCs w:val="18"/>
          <w:lang w:val="en-GB" w:eastAsia="en-GB"/>
        </w:rPr>
        <w:t>"day"</w:t>
      </w:r>
      <w:r w:rsidRPr="00DA0A7F"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  <w:t xml:space="preserve">: </w:t>
      </w:r>
      <w:r w:rsidRPr="00DA0A7F">
        <w:rPr>
          <w:rFonts w:ascii="Menlo" w:eastAsia="Times New Roman" w:hAnsi="Menlo" w:cs="Menlo"/>
          <w:color w:val="098658"/>
          <w:sz w:val="18"/>
          <w:szCs w:val="18"/>
          <w:lang w:val="en-GB" w:eastAsia="en-GB"/>
        </w:rPr>
        <w:t>0</w:t>
      </w:r>
      <w:r w:rsidRPr="00DA0A7F"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  <w:t>,</w:t>
      </w:r>
    </w:p>
    <w:p w14:paraId="7AD25B16" w14:textId="77777777" w:rsidR="00DA0A7F" w:rsidRPr="00DA0A7F" w:rsidRDefault="00DA0A7F" w:rsidP="00DA0A7F">
      <w:pPr>
        <w:shd w:val="clear" w:color="auto" w:fill="FFFFFE"/>
        <w:spacing w:after="0" w:line="270" w:lineRule="atLeast"/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</w:pPr>
      <w:r w:rsidRPr="00DA0A7F"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  <w:t xml:space="preserve">            </w:t>
      </w:r>
      <w:r w:rsidRPr="00DA0A7F">
        <w:rPr>
          <w:rFonts w:ascii="Menlo" w:eastAsia="Times New Roman" w:hAnsi="Menlo" w:cs="Menlo"/>
          <w:color w:val="A31515"/>
          <w:sz w:val="18"/>
          <w:szCs w:val="18"/>
          <w:lang w:val="en-GB" w:eastAsia="en-GB"/>
        </w:rPr>
        <w:t>"name"</w:t>
      </w:r>
      <w:r w:rsidRPr="00DA0A7F"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  <w:t xml:space="preserve">: </w:t>
      </w:r>
      <w:r w:rsidRPr="00DA0A7F">
        <w:rPr>
          <w:rFonts w:ascii="Menlo" w:eastAsia="Times New Roman" w:hAnsi="Menlo" w:cs="Menlo"/>
          <w:color w:val="0451A5"/>
          <w:sz w:val="18"/>
          <w:szCs w:val="18"/>
          <w:lang w:val="en-GB" w:eastAsia="en-GB"/>
        </w:rPr>
        <w:t>"place1"</w:t>
      </w:r>
      <w:r w:rsidRPr="00DA0A7F"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  <w:t>,</w:t>
      </w:r>
    </w:p>
    <w:p w14:paraId="72FD5B7E" w14:textId="77777777" w:rsidR="00DA0A7F" w:rsidRPr="00DA0A7F" w:rsidRDefault="00DA0A7F" w:rsidP="00DA0A7F">
      <w:pPr>
        <w:shd w:val="clear" w:color="auto" w:fill="FFFFFE"/>
        <w:spacing w:after="0" w:line="270" w:lineRule="atLeast"/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</w:pPr>
      <w:r w:rsidRPr="00DA0A7F"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  <w:t xml:space="preserve">            </w:t>
      </w:r>
      <w:r w:rsidRPr="00DA0A7F">
        <w:rPr>
          <w:rFonts w:ascii="Menlo" w:eastAsia="Times New Roman" w:hAnsi="Menlo" w:cs="Menlo"/>
          <w:color w:val="A31515"/>
          <w:sz w:val="18"/>
          <w:szCs w:val="18"/>
          <w:lang w:val="en-GB" w:eastAsia="en-GB"/>
        </w:rPr>
        <w:t>"start"</w:t>
      </w:r>
      <w:r w:rsidRPr="00DA0A7F"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  <w:t xml:space="preserve">: </w:t>
      </w:r>
      <w:r w:rsidRPr="00DA0A7F">
        <w:rPr>
          <w:rFonts w:ascii="Menlo" w:eastAsia="Times New Roman" w:hAnsi="Menlo" w:cs="Menlo"/>
          <w:color w:val="0451A5"/>
          <w:sz w:val="18"/>
          <w:szCs w:val="18"/>
          <w:lang w:val="en-GB" w:eastAsia="en-GB"/>
        </w:rPr>
        <w:t>"2022-07-02T13:32:50.862Z"</w:t>
      </w:r>
      <w:r w:rsidRPr="00DA0A7F"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  <w:t>,</w:t>
      </w:r>
    </w:p>
    <w:p w14:paraId="7CABDE64" w14:textId="77777777" w:rsidR="00DA0A7F" w:rsidRPr="00DA0A7F" w:rsidRDefault="00DA0A7F" w:rsidP="00DA0A7F">
      <w:pPr>
        <w:shd w:val="clear" w:color="auto" w:fill="FFFFFE"/>
        <w:spacing w:after="0" w:line="270" w:lineRule="atLeast"/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</w:pPr>
      <w:r w:rsidRPr="00DA0A7F"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  <w:t xml:space="preserve">            </w:t>
      </w:r>
      <w:r w:rsidRPr="00DA0A7F">
        <w:rPr>
          <w:rFonts w:ascii="Menlo" w:eastAsia="Times New Roman" w:hAnsi="Menlo" w:cs="Menlo"/>
          <w:color w:val="A31515"/>
          <w:sz w:val="18"/>
          <w:szCs w:val="18"/>
          <w:lang w:val="en-GB" w:eastAsia="en-GB"/>
        </w:rPr>
        <w:t>"end"</w:t>
      </w:r>
      <w:r w:rsidRPr="00DA0A7F"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  <w:t xml:space="preserve">: </w:t>
      </w:r>
      <w:r w:rsidRPr="00DA0A7F">
        <w:rPr>
          <w:rFonts w:ascii="Menlo" w:eastAsia="Times New Roman" w:hAnsi="Menlo" w:cs="Menlo"/>
          <w:color w:val="0451A5"/>
          <w:sz w:val="18"/>
          <w:szCs w:val="18"/>
          <w:lang w:val="en-GB" w:eastAsia="en-GB"/>
        </w:rPr>
        <w:t>"2022-07-02T13:32:50.862Z"</w:t>
      </w:r>
    </w:p>
    <w:p w14:paraId="687F98A3" w14:textId="77777777" w:rsidR="00DA0A7F" w:rsidRPr="00DA0A7F" w:rsidRDefault="00DA0A7F" w:rsidP="00DA0A7F">
      <w:pPr>
        <w:shd w:val="clear" w:color="auto" w:fill="FFFFFE"/>
        <w:spacing w:after="0" w:line="270" w:lineRule="atLeast"/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</w:pPr>
      <w:r w:rsidRPr="00DA0A7F"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  <w:t xml:space="preserve">        },</w:t>
      </w:r>
    </w:p>
    <w:p w14:paraId="020F9E3A" w14:textId="77777777" w:rsidR="00DA0A7F" w:rsidRPr="00DA0A7F" w:rsidRDefault="00DA0A7F" w:rsidP="00DA0A7F">
      <w:pPr>
        <w:shd w:val="clear" w:color="auto" w:fill="FFFFFE"/>
        <w:spacing w:after="0" w:line="270" w:lineRule="atLeast"/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</w:pPr>
      <w:r w:rsidRPr="00DA0A7F"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  <w:t xml:space="preserve">        {</w:t>
      </w:r>
    </w:p>
    <w:p w14:paraId="2C35D7F6" w14:textId="77777777" w:rsidR="00DA0A7F" w:rsidRPr="00DA0A7F" w:rsidRDefault="00DA0A7F" w:rsidP="00DA0A7F">
      <w:pPr>
        <w:shd w:val="clear" w:color="auto" w:fill="FFFFFE"/>
        <w:spacing w:after="0" w:line="270" w:lineRule="atLeast"/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</w:pPr>
      <w:r w:rsidRPr="00DA0A7F"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  <w:t xml:space="preserve">            </w:t>
      </w:r>
      <w:r w:rsidRPr="00DA0A7F">
        <w:rPr>
          <w:rFonts w:ascii="Menlo" w:eastAsia="Times New Roman" w:hAnsi="Menlo" w:cs="Menlo"/>
          <w:color w:val="A31515"/>
          <w:sz w:val="18"/>
          <w:szCs w:val="18"/>
          <w:lang w:val="en-GB" w:eastAsia="en-GB"/>
        </w:rPr>
        <w:t>"day"</w:t>
      </w:r>
      <w:r w:rsidRPr="00DA0A7F"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  <w:t xml:space="preserve">: </w:t>
      </w:r>
      <w:r w:rsidRPr="00DA0A7F">
        <w:rPr>
          <w:rFonts w:ascii="Menlo" w:eastAsia="Times New Roman" w:hAnsi="Menlo" w:cs="Menlo"/>
          <w:color w:val="098658"/>
          <w:sz w:val="18"/>
          <w:szCs w:val="18"/>
          <w:lang w:val="en-GB" w:eastAsia="en-GB"/>
        </w:rPr>
        <w:t>1</w:t>
      </w:r>
      <w:r w:rsidRPr="00DA0A7F"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  <w:t>,</w:t>
      </w:r>
    </w:p>
    <w:p w14:paraId="28AAB763" w14:textId="77777777" w:rsidR="00DA0A7F" w:rsidRPr="00DA0A7F" w:rsidRDefault="00DA0A7F" w:rsidP="00DA0A7F">
      <w:pPr>
        <w:shd w:val="clear" w:color="auto" w:fill="FFFFFE"/>
        <w:spacing w:after="0" w:line="270" w:lineRule="atLeast"/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</w:pPr>
      <w:r w:rsidRPr="00DA0A7F"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  <w:t xml:space="preserve">            </w:t>
      </w:r>
      <w:r w:rsidRPr="00DA0A7F">
        <w:rPr>
          <w:rFonts w:ascii="Menlo" w:eastAsia="Times New Roman" w:hAnsi="Menlo" w:cs="Menlo"/>
          <w:color w:val="A31515"/>
          <w:sz w:val="18"/>
          <w:szCs w:val="18"/>
          <w:lang w:val="en-GB" w:eastAsia="en-GB"/>
        </w:rPr>
        <w:t>"name"</w:t>
      </w:r>
      <w:r w:rsidRPr="00DA0A7F"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  <w:t xml:space="preserve">: </w:t>
      </w:r>
      <w:r w:rsidRPr="00DA0A7F">
        <w:rPr>
          <w:rFonts w:ascii="Menlo" w:eastAsia="Times New Roman" w:hAnsi="Menlo" w:cs="Menlo"/>
          <w:color w:val="0451A5"/>
          <w:sz w:val="18"/>
          <w:szCs w:val="18"/>
          <w:lang w:val="en-GB" w:eastAsia="en-GB"/>
        </w:rPr>
        <w:t>"place0"</w:t>
      </w:r>
      <w:r w:rsidRPr="00DA0A7F"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  <w:t>,</w:t>
      </w:r>
    </w:p>
    <w:p w14:paraId="384A123A" w14:textId="77777777" w:rsidR="00DA0A7F" w:rsidRPr="00DA0A7F" w:rsidRDefault="00DA0A7F" w:rsidP="00DA0A7F">
      <w:pPr>
        <w:shd w:val="clear" w:color="auto" w:fill="FFFFFE"/>
        <w:spacing w:after="0" w:line="270" w:lineRule="atLeast"/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</w:pPr>
      <w:r w:rsidRPr="00DA0A7F"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  <w:t xml:space="preserve">            </w:t>
      </w:r>
      <w:r w:rsidRPr="00DA0A7F">
        <w:rPr>
          <w:rFonts w:ascii="Menlo" w:eastAsia="Times New Roman" w:hAnsi="Menlo" w:cs="Menlo"/>
          <w:color w:val="A31515"/>
          <w:sz w:val="18"/>
          <w:szCs w:val="18"/>
          <w:lang w:val="en-GB" w:eastAsia="en-GB"/>
        </w:rPr>
        <w:t>"start"</w:t>
      </w:r>
      <w:r w:rsidRPr="00DA0A7F"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  <w:t xml:space="preserve">: </w:t>
      </w:r>
      <w:r w:rsidRPr="00DA0A7F">
        <w:rPr>
          <w:rFonts w:ascii="Menlo" w:eastAsia="Times New Roman" w:hAnsi="Menlo" w:cs="Menlo"/>
          <w:color w:val="0451A5"/>
          <w:sz w:val="18"/>
          <w:szCs w:val="18"/>
          <w:lang w:val="en-GB" w:eastAsia="en-GB"/>
        </w:rPr>
        <w:t>"2022-07-03T13:18:09.862Z"</w:t>
      </w:r>
      <w:r w:rsidRPr="00DA0A7F"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  <w:t>,</w:t>
      </w:r>
    </w:p>
    <w:p w14:paraId="0CAA1CEE" w14:textId="77777777" w:rsidR="00DA0A7F" w:rsidRPr="00DA0A7F" w:rsidRDefault="00DA0A7F" w:rsidP="00DA0A7F">
      <w:pPr>
        <w:shd w:val="clear" w:color="auto" w:fill="FFFFFE"/>
        <w:spacing w:after="0" w:line="270" w:lineRule="atLeast"/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</w:pPr>
      <w:r w:rsidRPr="00DA0A7F"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  <w:t xml:space="preserve">            </w:t>
      </w:r>
      <w:r w:rsidRPr="00DA0A7F">
        <w:rPr>
          <w:rFonts w:ascii="Menlo" w:eastAsia="Times New Roman" w:hAnsi="Menlo" w:cs="Menlo"/>
          <w:color w:val="A31515"/>
          <w:sz w:val="18"/>
          <w:szCs w:val="18"/>
          <w:lang w:val="en-GB" w:eastAsia="en-GB"/>
        </w:rPr>
        <w:t>"end"</w:t>
      </w:r>
      <w:r w:rsidRPr="00DA0A7F"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  <w:t xml:space="preserve">: </w:t>
      </w:r>
      <w:r w:rsidRPr="00DA0A7F">
        <w:rPr>
          <w:rFonts w:ascii="Menlo" w:eastAsia="Times New Roman" w:hAnsi="Menlo" w:cs="Menlo"/>
          <w:color w:val="0451A5"/>
          <w:sz w:val="18"/>
          <w:szCs w:val="18"/>
          <w:lang w:val="en-GB" w:eastAsia="en-GB"/>
        </w:rPr>
        <w:t>"2022-07-03T13:18:09.862Z"</w:t>
      </w:r>
    </w:p>
    <w:p w14:paraId="7524927A" w14:textId="77777777" w:rsidR="00DA0A7F" w:rsidRPr="00DA0A7F" w:rsidRDefault="00DA0A7F" w:rsidP="00DA0A7F">
      <w:pPr>
        <w:shd w:val="clear" w:color="auto" w:fill="FFFFFE"/>
        <w:spacing w:after="0" w:line="270" w:lineRule="atLeast"/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</w:pPr>
      <w:r w:rsidRPr="00DA0A7F"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  <w:t xml:space="preserve">        },</w:t>
      </w:r>
    </w:p>
    <w:p w14:paraId="17143F1E" w14:textId="77777777" w:rsidR="00DA0A7F" w:rsidRPr="00DA0A7F" w:rsidRDefault="00DA0A7F" w:rsidP="00DA0A7F">
      <w:pPr>
        <w:shd w:val="clear" w:color="auto" w:fill="FFFFFE"/>
        <w:spacing w:after="0" w:line="270" w:lineRule="atLeast"/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</w:pPr>
      <w:r w:rsidRPr="00DA0A7F"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  <w:t xml:space="preserve">        {</w:t>
      </w:r>
    </w:p>
    <w:p w14:paraId="7EC631D8" w14:textId="77777777" w:rsidR="00DA0A7F" w:rsidRPr="00DA0A7F" w:rsidRDefault="00DA0A7F" w:rsidP="00DA0A7F">
      <w:pPr>
        <w:shd w:val="clear" w:color="auto" w:fill="FFFFFE"/>
        <w:spacing w:after="0" w:line="270" w:lineRule="atLeast"/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</w:pPr>
      <w:r w:rsidRPr="00DA0A7F"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  <w:t xml:space="preserve">            </w:t>
      </w:r>
      <w:r w:rsidRPr="00DA0A7F">
        <w:rPr>
          <w:rFonts w:ascii="Menlo" w:eastAsia="Times New Roman" w:hAnsi="Menlo" w:cs="Menlo"/>
          <w:color w:val="A31515"/>
          <w:sz w:val="18"/>
          <w:szCs w:val="18"/>
          <w:lang w:val="en-GB" w:eastAsia="en-GB"/>
        </w:rPr>
        <w:t>"day"</w:t>
      </w:r>
      <w:r w:rsidRPr="00DA0A7F"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  <w:t xml:space="preserve">: </w:t>
      </w:r>
      <w:r w:rsidRPr="00DA0A7F">
        <w:rPr>
          <w:rFonts w:ascii="Menlo" w:eastAsia="Times New Roman" w:hAnsi="Menlo" w:cs="Menlo"/>
          <w:color w:val="098658"/>
          <w:sz w:val="18"/>
          <w:szCs w:val="18"/>
          <w:lang w:val="en-GB" w:eastAsia="en-GB"/>
        </w:rPr>
        <w:t>1</w:t>
      </w:r>
      <w:r w:rsidRPr="00DA0A7F"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  <w:t>,</w:t>
      </w:r>
    </w:p>
    <w:p w14:paraId="14732468" w14:textId="77777777" w:rsidR="00DA0A7F" w:rsidRPr="00DA0A7F" w:rsidRDefault="00DA0A7F" w:rsidP="00DA0A7F">
      <w:pPr>
        <w:shd w:val="clear" w:color="auto" w:fill="FFFFFE"/>
        <w:spacing w:after="0" w:line="270" w:lineRule="atLeast"/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</w:pPr>
      <w:r w:rsidRPr="00DA0A7F"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  <w:t xml:space="preserve">            </w:t>
      </w:r>
      <w:r w:rsidRPr="00DA0A7F">
        <w:rPr>
          <w:rFonts w:ascii="Menlo" w:eastAsia="Times New Roman" w:hAnsi="Menlo" w:cs="Menlo"/>
          <w:color w:val="A31515"/>
          <w:sz w:val="18"/>
          <w:szCs w:val="18"/>
          <w:lang w:val="en-GB" w:eastAsia="en-GB"/>
        </w:rPr>
        <w:t>"name"</w:t>
      </w:r>
      <w:r w:rsidRPr="00DA0A7F"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  <w:t xml:space="preserve">: </w:t>
      </w:r>
      <w:r w:rsidRPr="00DA0A7F">
        <w:rPr>
          <w:rFonts w:ascii="Menlo" w:eastAsia="Times New Roman" w:hAnsi="Menlo" w:cs="Menlo"/>
          <w:color w:val="0451A5"/>
          <w:sz w:val="18"/>
          <w:szCs w:val="18"/>
          <w:lang w:val="en-GB" w:eastAsia="en-GB"/>
        </w:rPr>
        <w:t>"place2"</w:t>
      </w:r>
      <w:r w:rsidRPr="00DA0A7F"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  <w:t>,</w:t>
      </w:r>
    </w:p>
    <w:p w14:paraId="204863DA" w14:textId="77777777" w:rsidR="00DA0A7F" w:rsidRPr="00DA0A7F" w:rsidRDefault="00DA0A7F" w:rsidP="00DA0A7F">
      <w:pPr>
        <w:shd w:val="clear" w:color="auto" w:fill="FFFFFE"/>
        <w:spacing w:after="0" w:line="270" w:lineRule="atLeast"/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</w:pPr>
      <w:r w:rsidRPr="00DA0A7F"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  <w:t xml:space="preserve">            </w:t>
      </w:r>
      <w:r w:rsidRPr="00DA0A7F">
        <w:rPr>
          <w:rFonts w:ascii="Menlo" w:eastAsia="Times New Roman" w:hAnsi="Menlo" w:cs="Menlo"/>
          <w:color w:val="A31515"/>
          <w:sz w:val="18"/>
          <w:szCs w:val="18"/>
          <w:lang w:val="en-GB" w:eastAsia="en-GB"/>
        </w:rPr>
        <w:t>"start"</w:t>
      </w:r>
      <w:r w:rsidRPr="00DA0A7F"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  <w:t xml:space="preserve">: </w:t>
      </w:r>
      <w:r w:rsidRPr="00DA0A7F">
        <w:rPr>
          <w:rFonts w:ascii="Menlo" w:eastAsia="Times New Roman" w:hAnsi="Menlo" w:cs="Menlo"/>
          <w:color w:val="0451A5"/>
          <w:sz w:val="18"/>
          <w:szCs w:val="18"/>
          <w:lang w:val="en-GB" w:eastAsia="en-GB"/>
        </w:rPr>
        <w:t>"2022-07-03T13:29:22.862Z"</w:t>
      </w:r>
      <w:r w:rsidRPr="00DA0A7F"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  <w:t>,</w:t>
      </w:r>
    </w:p>
    <w:p w14:paraId="142B7345" w14:textId="77777777" w:rsidR="00DA0A7F" w:rsidRPr="00DA0A7F" w:rsidRDefault="00DA0A7F" w:rsidP="00DA0A7F">
      <w:pPr>
        <w:shd w:val="clear" w:color="auto" w:fill="FFFFFE"/>
        <w:spacing w:after="0" w:line="270" w:lineRule="atLeast"/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</w:pPr>
      <w:r w:rsidRPr="00DA0A7F"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  <w:t xml:space="preserve">            </w:t>
      </w:r>
      <w:r w:rsidRPr="00DA0A7F">
        <w:rPr>
          <w:rFonts w:ascii="Menlo" w:eastAsia="Times New Roman" w:hAnsi="Menlo" w:cs="Menlo"/>
          <w:color w:val="A31515"/>
          <w:sz w:val="18"/>
          <w:szCs w:val="18"/>
          <w:lang w:val="en-GB" w:eastAsia="en-GB"/>
        </w:rPr>
        <w:t>"end"</w:t>
      </w:r>
      <w:r w:rsidRPr="00DA0A7F"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  <w:t xml:space="preserve">: </w:t>
      </w:r>
      <w:r w:rsidRPr="00DA0A7F">
        <w:rPr>
          <w:rFonts w:ascii="Menlo" w:eastAsia="Times New Roman" w:hAnsi="Menlo" w:cs="Menlo"/>
          <w:color w:val="0451A5"/>
          <w:sz w:val="18"/>
          <w:szCs w:val="18"/>
          <w:lang w:val="en-GB" w:eastAsia="en-GB"/>
        </w:rPr>
        <w:t>"2022-07-03T13:29:22.862Z"</w:t>
      </w:r>
    </w:p>
    <w:p w14:paraId="61F1E612" w14:textId="77777777" w:rsidR="00DA0A7F" w:rsidRPr="00DA0A7F" w:rsidRDefault="00DA0A7F" w:rsidP="00DA0A7F">
      <w:pPr>
        <w:shd w:val="clear" w:color="auto" w:fill="FFFFFE"/>
        <w:spacing w:after="0" w:line="270" w:lineRule="atLeast"/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</w:pPr>
      <w:r w:rsidRPr="00DA0A7F"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  <w:t xml:space="preserve">        }</w:t>
      </w:r>
    </w:p>
    <w:p w14:paraId="18142FBC" w14:textId="77777777" w:rsidR="00DA0A7F" w:rsidRPr="00DA0A7F" w:rsidRDefault="00DA0A7F" w:rsidP="00DA0A7F">
      <w:pPr>
        <w:shd w:val="clear" w:color="auto" w:fill="FFFFFE"/>
        <w:spacing w:after="0" w:line="270" w:lineRule="atLeast"/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</w:pPr>
      <w:r w:rsidRPr="00DA0A7F"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  <w:t xml:space="preserve">    ]</w:t>
      </w:r>
    </w:p>
    <w:p w14:paraId="0F9C2624" w14:textId="6F6CDD65" w:rsidR="00B469FD" w:rsidRDefault="00DA0A7F" w:rsidP="0026218B">
      <w:pPr>
        <w:shd w:val="clear" w:color="auto" w:fill="FFFFFE"/>
        <w:spacing w:after="0" w:line="270" w:lineRule="atLeast"/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</w:pPr>
      <w:r w:rsidRPr="00DA0A7F"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  <w:t>}</w:t>
      </w:r>
    </w:p>
    <w:p w14:paraId="3E76647A" w14:textId="77777777" w:rsidR="00B469FD" w:rsidRDefault="00B469FD">
      <w:pPr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</w:pPr>
      <w:r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  <w:br w:type="page"/>
      </w:r>
    </w:p>
    <w:p w14:paraId="00484432" w14:textId="77777777" w:rsidR="0026218B" w:rsidRDefault="0026218B" w:rsidP="0026218B">
      <w:pPr>
        <w:shd w:val="clear" w:color="auto" w:fill="FFFFFE"/>
        <w:spacing w:after="0" w:line="270" w:lineRule="atLeast"/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</w:pPr>
    </w:p>
    <w:p w14:paraId="69ED839B" w14:textId="77777777" w:rsidR="005F733E" w:rsidRDefault="005F733E" w:rsidP="0026218B">
      <w:pPr>
        <w:shd w:val="clear" w:color="auto" w:fill="FFFFFE"/>
        <w:spacing w:after="0" w:line="270" w:lineRule="atLeast"/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</w:pPr>
    </w:p>
    <w:p w14:paraId="44B4885B" w14:textId="12B9701C" w:rsidR="005F733E" w:rsidRPr="008F4C1D" w:rsidRDefault="005F733E" w:rsidP="00B469FD">
      <w:pPr>
        <w:shd w:val="clear" w:color="auto" w:fill="FFFFFE"/>
        <w:spacing w:after="0" w:line="270" w:lineRule="atLeast"/>
        <w:jc w:val="center"/>
        <w:rPr>
          <w:rFonts w:ascii="Menlo" w:eastAsia="Times New Roman" w:hAnsi="Menlo" w:cs="Menlo"/>
          <w:b/>
          <w:color w:val="000000"/>
          <w:sz w:val="18"/>
          <w:szCs w:val="18"/>
          <w:lang w:val="en-GB" w:eastAsia="en-GB"/>
        </w:rPr>
      </w:pPr>
      <w:r w:rsidRPr="008F4C1D">
        <w:rPr>
          <w:rFonts w:ascii="Menlo" w:eastAsia="Times New Roman" w:hAnsi="Menlo" w:cs="Menlo"/>
          <w:b/>
          <w:color w:val="000000"/>
          <w:sz w:val="18"/>
          <w:szCs w:val="18"/>
          <w:lang w:val="en-GB" w:eastAsia="en-GB"/>
        </w:rPr>
        <w:t>API Calendar JSON Response</w:t>
      </w:r>
    </w:p>
    <w:p w14:paraId="57DEAF44" w14:textId="77777777" w:rsidR="005F733E" w:rsidRDefault="005F733E" w:rsidP="0026218B">
      <w:pPr>
        <w:shd w:val="clear" w:color="auto" w:fill="FFFFFE"/>
        <w:spacing w:after="0" w:line="270" w:lineRule="atLeast"/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</w:pPr>
    </w:p>
    <w:p w14:paraId="53D67928" w14:textId="77777777" w:rsidR="00B469FD" w:rsidRPr="00B469FD" w:rsidRDefault="00B469FD" w:rsidP="00B469FD">
      <w:pPr>
        <w:shd w:val="clear" w:color="auto" w:fill="FFFFFE"/>
        <w:spacing w:after="0" w:line="270" w:lineRule="atLeast"/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</w:pPr>
      <w:r w:rsidRPr="00B469FD"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  <w:t>BEGIN:VCALENDAR</w:t>
      </w:r>
    </w:p>
    <w:p w14:paraId="65F2E053" w14:textId="77777777" w:rsidR="00B469FD" w:rsidRPr="00B469FD" w:rsidRDefault="00B469FD" w:rsidP="00B469FD">
      <w:pPr>
        <w:shd w:val="clear" w:color="auto" w:fill="FFFFFE"/>
        <w:spacing w:after="0" w:line="270" w:lineRule="atLeast"/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</w:pPr>
      <w:r w:rsidRPr="00B469FD"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  <w:t>VERSION:2.0</w:t>
      </w:r>
    </w:p>
    <w:p w14:paraId="3194C677" w14:textId="77777777" w:rsidR="00B469FD" w:rsidRPr="00B469FD" w:rsidRDefault="00B469FD" w:rsidP="00B469FD">
      <w:pPr>
        <w:shd w:val="clear" w:color="auto" w:fill="FFFFFE"/>
        <w:spacing w:after="0" w:line="270" w:lineRule="atLeast"/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</w:pPr>
      <w:r w:rsidRPr="00B469FD"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  <w:t>PRODID:-//sebbo.net//ical-generator//EN</w:t>
      </w:r>
    </w:p>
    <w:p w14:paraId="338E95CD" w14:textId="77777777" w:rsidR="00B469FD" w:rsidRPr="00B469FD" w:rsidRDefault="00B469FD" w:rsidP="00B469FD">
      <w:pPr>
        <w:shd w:val="clear" w:color="auto" w:fill="FFFFFE"/>
        <w:spacing w:after="0" w:line="270" w:lineRule="atLeast"/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</w:pPr>
      <w:r w:rsidRPr="00B469FD"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  <w:t>BEGIN:VEVENT</w:t>
      </w:r>
    </w:p>
    <w:p w14:paraId="0015B9C2" w14:textId="77777777" w:rsidR="00B469FD" w:rsidRPr="00B469FD" w:rsidRDefault="00B469FD" w:rsidP="00B469FD">
      <w:pPr>
        <w:shd w:val="clear" w:color="auto" w:fill="FFFFFE"/>
        <w:spacing w:after="0" w:line="270" w:lineRule="atLeast"/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</w:pPr>
      <w:r w:rsidRPr="00B469FD"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  <w:t>UID:d6b5eaf0-fb34-4994-8260-8486a2076c4a</w:t>
      </w:r>
    </w:p>
    <w:p w14:paraId="5C840A9C" w14:textId="77777777" w:rsidR="00B469FD" w:rsidRPr="00B469FD" w:rsidRDefault="00B469FD" w:rsidP="00B469FD">
      <w:pPr>
        <w:shd w:val="clear" w:color="auto" w:fill="FFFFFE"/>
        <w:spacing w:after="0" w:line="270" w:lineRule="atLeast"/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</w:pPr>
      <w:r w:rsidRPr="00B469FD"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  <w:t>SEQUENCE:0</w:t>
      </w:r>
    </w:p>
    <w:p w14:paraId="5097F949" w14:textId="77777777" w:rsidR="00B469FD" w:rsidRPr="00B469FD" w:rsidRDefault="00B469FD" w:rsidP="00B469FD">
      <w:pPr>
        <w:shd w:val="clear" w:color="auto" w:fill="FFFFFE"/>
        <w:spacing w:after="0" w:line="270" w:lineRule="atLeast"/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</w:pPr>
      <w:r w:rsidRPr="00B469FD"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  <w:t>DTSTAMP:20220702T172419Z</w:t>
      </w:r>
    </w:p>
    <w:p w14:paraId="71433B3C" w14:textId="77777777" w:rsidR="00B469FD" w:rsidRPr="00B469FD" w:rsidRDefault="00B469FD" w:rsidP="00B469FD">
      <w:pPr>
        <w:shd w:val="clear" w:color="auto" w:fill="FFFFFE"/>
        <w:spacing w:after="0" w:line="270" w:lineRule="atLeast"/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</w:pPr>
      <w:r w:rsidRPr="00B469FD"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  <w:t>DTSTART:20220702T163217Z</w:t>
      </w:r>
    </w:p>
    <w:p w14:paraId="3B446535" w14:textId="77777777" w:rsidR="00B469FD" w:rsidRPr="00B469FD" w:rsidRDefault="00B469FD" w:rsidP="00B469FD">
      <w:pPr>
        <w:shd w:val="clear" w:color="auto" w:fill="FFFFFE"/>
        <w:spacing w:after="0" w:line="270" w:lineRule="atLeast"/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</w:pPr>
      <w:r w:rsidRPr="00B469FD"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  <w:t>DTEND:20220702T163217Z</w:t>
      </w:r>
    </w:p>
    <w:p w14:paraId="49EB7832" w14:textId="77777777" w:rsidR="00B469FD" w:rsidRPr="00B469FD" w:rsidRDefault="00B469FD" w:rsidP="00B469FD">
      <w:pPr>
        <w:shd w:val="clear" w:color="auto" w:fill="FFFFFE"/>
        <w:spacing w:after="0" w:line="270" w:lineRule="atLeast"/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</w:pPr>
      <w:r w:rsidRPr="00B469FD"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  <w:t>SUMMARY:</w:t>
      </w:r>
    </w:p>
    <w:p w14:paraId="696EFD1D" w14:textId="77777777" w:rsidR="00B469FD" w:rsidRPr="00B469FD" w:rsidRDefault="00B469FD" w:rsidP="00B469FD">
      <w:pPr>
        <w:shd w:val="clear" w:color="auto" w:fill="FFFFFE"/>
        <w:spacing w:after="0" w:line="270" w:lineRule="atLeast"/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</w:pPr>
      <w:r w:rsidRPr="00B469FD"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  <w:t>LOCATION:Home</w:t>
      </w:r>
    </w:p>
    <w:p w14:paraId="61F13167" w14:textId="77777777" w:rsidR="00B469FD" w:rsidRPr="00B469FD" w:rsidRDefault="00B469FD" w:rsidP="00B469FD">
      <w:pPr>
        <w:shd w:val="clear" w:color="auto" w:fill="FFFFFE"/>
        <w:spacing w:after="0" w:line="270" w:lineRule="atLeast"/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</w:pPr>
      <w:r w:rsidRPr="00B469FD"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  <w:t>END:VEVENT</w:t>
      </w:r>
    </w:p>
    <w:p w14:paraId="7D011D86" w14:textId="77777777" w:rsidR="00B469FD" w:rsidRPr="00B469FD" w:rsidRDefault="00B469FD" w:rsidP="00B469FD">
      <w:pPr>
        <w:shd w:val="clear" w:color="auto" w:fill="FFFFFE"/>
        <w:spacing w:after="0" w:line="270" w:lineRule="atLeast"/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</w:pPr>
      <w:r w:rsidRPr="00B469FD"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  <w:t>BEGIN:VEVENT</w:t>
      </w:r>
    </w:p>
    <w:p w14:paraId="2ED6871B" w14:textId="77777777" w:rsidR="00B469FD" w:rsidRPr="00B469FD" w:rsidRDefault="00B469FD" w:rsidP="00B469FD">
      <w:pPr>
        <w:shd w:val="clear" w:color="auto" w:fill="FFFFFE"/>
        <w:spacing w:after="0" w:line="270" w:lineRule="atLeast"/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</w:pPr>
      <w:r w:rsidRPr="00B469FD"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  <w:t>UID:68a6dfd7-6201-40d1-8262-5c0c2fc94445</w:t>
      </w:r>
    </w:p>
    <w:p w14:paraId="7709E029" w14:textId="77777777" w:rsidR="00B469FD" w:rsidRPr="00B469FD" w:rsidRDefault="00B469FD" w:rsidP="00B469FD">
      <w:pPr>
        <w:shd w:val="clear" w:color="auto" w:fill="FFFFFE"/>
        <w:spacing w:after="0" w:line="270" w:lineRule="atLeast"/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</w:pPr>
      <w:r w:rsidRPr="00B469FD"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  <w:t>SEQUENCE:0</w:t>
      </w:r>
    </w:p>
    <w:p w14:paraId="50E97E6D" w14:textId="77777777" w:rsidR="00B469FD" w:rsidRPr="00B469FD" w:rsidRDefault="00B469FD" w:rsidP="00B469FD">
      <w:pPr>
        <w:shd w:val="clear" w:color="auto" w:fill="FFFFFE"/>
        <w:spacing w:after="0" w:line="270" w:lineRule="atLeast"/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</w:pPr>
      <w:r w:rsidRPr="00B469FD"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  <w:t>DTSTAMP:20220702T172419Z</w:t>
      </w:r>
    </w:p>
    <w:p w14:paraId="28A40D6A" w14:textId="77777777" w:rsidR="00B469FD" w:rsidRPr="00B469FD" w:rsidRDefault="00B469FD" w:rsidP="00B469FD">
      <w:pPr>
        <w:shd w:val="clear" w:color="auto" w:fill="FFFFFE"/>
        <w:spacing w:after="0" w:line="270" w:lineRule="atLeast"/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</w:pPr>
      <w:r w:rsidRPr="00B469FD"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  <w:t>DTSTART:20220702T164658Z</w:t>
      </w:r>
    </w:p>
    <w:p w14:paraId="38A371FA" w14:textId="77777777" w:rsidR="00B469FD" w:rsidRPr="00B469FD" w:rsidRDefault="00B469FD" w:rsidP="00B469FD">
      <w:pPr>
        <w:shd w:val="clear" w:color="auto" w:fill="FFFFFE"/>
        <w:spacing w:after="0" w:line="270" w:lineRule="atLeast"/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</w:pPr>
      <w:r w:rsidRPr="00B469FD"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  <w:t>DTEND:20220702T164658Z</w:t>
      </w:r>
    </w:p>
    <w:p w14:paraId="71584ED2" w14:textId="77777777" w:rsidR="00B469FD" w:rsidRPr="00B469FD" w:rsidRDefault="00B469FD" w:rsidP="00B469FD">
      <w:pPr>
        <w:shd w:val="clear" w:color="auto" w:fill="FFFFFE"/>
        <w:spacing w:after="0" w:line="270" w:lineRule="atLeast"/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</w:pPr>
      <w:r w:rsidRPr="00B469FD"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  <w:t>SUMMARY:</w:t>
      </w:r>
    </w:p>
    <w:p w14:paraId="63D4C7AC" w14:textId="77777777" w:rsidR="00B469FD" w:rsidRPr="00B469FD" w:rsidRDefault="00B469FD" w:rsidP="00B469FD">
      <w:pPr>
        <w:shd w:val="clear" w:color="auto" w:fill="FFFFFE"/>
        <w:spacing w:after="0" w:line="270" w:lineRule="atLeast"/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</w:pPr>
      <w:r w:rsidRPr="00B469FD"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  <w:t>LOCATION:Office</w:t>
      </w:r>
    </w:p>
    <w:p w14:paraId="74FCF536" w14:textId="77777777" w:rsidR="00B469FD" w:rsidRPr="00B469FD" w:rsidRDefault="00B469FD" w:rsidP="00B469FD">
      <w:pPr>
        <w:shd w:val="clear" w:color="auto" w:fill="FFFFFE"/>
        <w:spacing w:after="0" w:line="270" w:lineRule="atLeast"/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</w:pPr>
      <w:r w:rsidRPr="00B469FD"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  <w:t>END:VEVENT</w:t>
      </w:r>
    </w:p>
    <w:p w14:paraId="27580FC1" w14:textId="77777777" w:rsidR="00B469FD" w:rsidRPr="00B469FD" w:rsidRDefault="00B469FD" w:rsidP="00B469FD">
      <w:pPr>
        <w:shd w:val="clear" w:color="auto" w:fill="FFFFFE"/>
        <w:spacing w:after="0" w:line="270" w:lineRule="atLeast"/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</w:pPr>
      <w:r w:rsidRPr="00B469FD"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  <w:t>BEGIN:VEVENT</w:t>
      </w:r>
    </w:p>
    <w:p w14:paraId="786131C2" w14:textId="77777777" w:rsidR="00B469FD" w:rsidRPr="00B469FD" w:rsidRDefault="00B469FD" w:rsidP="00B469FD">
      <w:pPr>
        <w:shd w:val="clear" w:color="auto" w:fill="FFFFFE"/>
        <w:spacing w:after="0" w:line="270" w:lineRule="atLeast"/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</w:pPr>
      <w:r w:rsidRPr="00B469FD"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  <w:t>UID:fbcaafd2-4692-4d90-83ef-aabf99b909f1</w:t>
      </w:r>
    </w:p>
    <w:p w14:paraId="43BEC6BA" w14:textId="77777777" w:rsidR="00B469FD" w:rsidRPr="00B469FD" w:rsidRDefault="00B469FD" w:rsidP="00B469FD">
      <w:pPr>
        <w:shd w:val="clear" w:color="auto" w:fill="FFFFFE"/>
        <w:spacing w:after="0" w:line="270" w:lineRule="atLeast"/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</w:pPr>
      <w:r w:rsidRPr="00B469FD"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  <w:t>SEQUENCE:0</w:t>
      </w:r>
    </w:p>
    <w:p w14:paraId="08DAB31A" w14:textId="77777777" w:rsidR="00B469FD" w:rsidRPr="00B469FD" w:rsidRDefault="00B469FD" w:rsidP="00B469FD">
      <w:pPr>
        <w:shd w:val="clear" w:color="auto" w:fill="FFFFFE"/>
        <w:spacing w:after="0" w:line="270" w:lineRule="atLeast"/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</w:pPr>
      <w:r w:rsidRPr="00B469FD"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  <w:t>DTSTAMP:20220702T172419Z</w:t>
      </w:r>
    </w:p>
    <w:p w14:paraId="4915A4A4" w14:textId="77777777" w:rsidR="00B469FD" w:rsidRPr="00B469FD" w:rsidRDefault="00B469FD" w:rsidP="00B469FD">
      <w:pPr>
        <w:shd w:val="clear" w:color="auto" w:fill="FFFFFE"/>
        <w:spacing w:after="0" w:line="270" w:lineRule="atLeast"/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</w:pPr>
      <w:r w:rsidRPr="00B469FD"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  <w:t>DTSTART:20220703T163217Z</w:t>
      </w:r>
    </w:p>
    <w:p w14:paraId="5E5A0A42" w14:textId="77777777" w:rsidR="00B469FD" w:rsidRPr="00B469FD" w:rsidRDefault="00B469FD" w:rsidP="00B469FD">
      <w:pPr>
        <w:shd w:val="clear" w:color="auto" w:fill="FFFFFE"/>
        <w:spacing w:after="0" w:line="270" w:lineRule="atLeast"/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</w:pPr>
      <w:r w:rsidRPr="00B469FD"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  <w:t>DTEND:20220703T163217Z</w:t>
      </w:r>
    </w:p>
    <w:p w14:paraId="3F486848" w14:textId="77777777" w:rsidR="00B469FD" w:rsidRPr="00B469FD" w:rsidRDefault="00B469FD" w:rsidP="00B469FD">
      <w:pPr>
        <w:shd w:val="clear" w:color="auto" w:fill="FFFFFE"/>
        <w:spacing w:after="0" w:line="270" w:lineRule="atLeast"/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</w:pPr>
      <w:r w:rsidRPr="00B469FD"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  <w:t>SUMMARY:</w:t>
      </w:r>
    </w:p>
    <w:p w14:paraId="57D577FC" w14:textId="77777777" w:rsidR="00B469FD" w:rsidRPr="00B469FD" w:rsidRDefault="00B469FD" w:rsidP="00B469FD">
      <w:pPr>
        <w:shd w:val="clear" w:color="auto" w:fill="FFFFFE"/>
        <w:spacing w:after="0" w:line="270" w:lineRule="atLeast"/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</w:pPr>
      <w:r w:rsidRPr="00B469FD"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  <w:t>LOCATION:Home</w:t>
      </w:r>
    </w:p>
    <w:p w14:paraId="3368D29E" w14:textId="77777777" w:rsidR="00B469FD" w:rsidRPr="00B469FD" w:rsidRDefault="00B469FD" w:rsidP="00B469FD">
      <w:pPr>
        <w:shd w:val="clear" w:color="auto" w:fill="FFFFFE"/>
        <w:spacing w:after="0" w:line="270" w:lineRule="atLeast"/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</w:pPr>
      <w:r w:rsidRPr="00B469FD"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  <w:t>END:VEVENT</w:t>
      </w:r>
    </w:p>
    <w:p w14:paraId="5764C998" w14:textId="77777777" w:rsidR="00B469FD" w:rsidRPr="00B469FD" w:rsidRDefault="00B469FD" w:rsidP="00B469FD">
      <w:pPr>
        <w:shd w:val="clear" w:color="auto" w:fill="FFFFFE"/>
        <w:spacing w:after="0" w:line="270" w:lineRule="atLeast"/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</w:pPr>
      <w:r w:rsidRPr="00B469FD"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  <w:t>BEGIN:VEVENT</w:t>
      </w:r>
    </w:p>
    <w:p w14:paraId="5096B006" w14:textId="77777777" w:rsidR="00B469FD" w:rsidRPr="00B469FD" w:rsidRDefault="00B469FD" w:rsidP="00B469FD">
      <w:pPr>
        <w:shd w:val="clear" w:color="auto" w:fill="FFFFFE"/>
        <w:spacing w:after="0" w:line="270" w:lineRule="atLeast"/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</w:pPr>
      <w:r w:rsidRPr="00B469FD"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  <w:t>UID:26228bb1-4b4a-4422-ae1d-a2e300f01412</w:t>
      </w:r>
    </w:p>
    <w:p w14:paraId="3FEBADEC" w14:textId="77777777" w:rsidR="00B469FD" w:rsidRPr="00B469FD" w:rsidRDefault="00B469FD" w:rsidP="00B469FD">
      <w:pPr>
        <w:shd w:val="clear" w:color="auto" w:fill="FFFFFE"/>
        <w:spacing w:after="0" w:line="270" w:lineRule="atLeast"/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</w:pPr>
      <w:r w:rsidRPr="00B469FD"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  <w:t>SEQUENCE:0</w:t>
      </w:r>
    </w:p>
    <w:p w14:paraId="4F7C051C" w14:textId="77777777" w:rsidR="00B469FD" w:rsidRPr="00B469FD" w:rsidRDefault="00B469FD" w:rsidP="00B469FD">
      <w:pPr>
        <w:shd w:val="clear" w:color="auto" w:fill="FFFFFE"/>
        <w:spacing w:after="0" w:line="270" w:lineRule="atLeast"/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</w:pPr>
      <w:r w:rsidRPr="00B469FD"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  <w:t>DTSTAMP:20220702T172419Z</w:t>
      </w:r>
    </w:p>
    <w:p w14:paraId="63DCDCDC" w14:textId="77777777" w:rsidR="00B469FD" w:rsidRPr="00B469FD" w:rsidRDefault="00B469FD" w:rsidP="00B469FD">
      <w:pPr>
        <w:shd w:val="clear" w:color="auto" w:fill="FFFFFE"/>
        <w:spacing w:after="0" w:line="270" w:lineRule="atLeast"/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</w:pPr>
      <w:r w:rsidRPr="00B469FD"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  <w:t>DTSTART:20220703T164330Z</w:t>
      </w:r>
    </w:p>
    <w:p w14:paraId="2B11CE06" w14:textId="77777777" w:rsidR="00B469FD" w:rsidRPr="00B469FD" w:rsidRDefault="00B469FD" w:rsidP="00B469FD">
      <w:pPr>
        <w:shd w:val="clear" w:color="auto" w:fill="FFFFFE"/>
        <w:spacing w:after="0" w:line="270" w:lineRule="atLeast"/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</w:pPr>
      <w:r w:rsidRPr="00B469FD"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  <w:t>DTEND:20220703T164330Z</w:t>
      </w:r>
    </w:p>
    <w:p w14:paraId="65197772" w14:textId="77777777" w:rsidR="00B469FD" w:rsidRPr="00B469FD" w:rsidRDefault="00B469FD" w:rsidP="00B469FD">
      <w:pPr>
        <w:shd w:val="clear" w:color="auto" w:fill="FFFFFE"/>
        <w:spacing w:after="0" w:line="270" w:lineRule="atLeast"/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</w:pPr>
      <w:r w:rsidRPr="00B469FD"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  <w:t>SUMMARY:</w:t>
      </w:r>
    </w:p>
    <w:p w14:paraId="1D084441" w14:textId="77777777" w:rsidR="00B469FD" w:rsidRPr="00B469FD" w:rsidRDefault="00B469FD" w:rsidP="00B469FD">
      <w:pPr>
        <w:shd w:val="clear" w:color="auto" w:fill="FFFFFE"/>
        <w:spacing w:after="0" w:line="270" w:lineRule="atLeast"/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</w:pPr>
      <w:r w:rsidRPr="00B469FD"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  <w:t>LOCATION:Shop</w:t>
      </w:r>
    </w:p>
    <w:p w14:paraId="612F4468" w14:textId="77777777" w:rsidR="00B469FD" w:rsidRPr="00B469FD" w:rsidRDefault="00B469FD" w:rsidP="00B469FD">
      <w:pPr>
        <w:shd w:val="clear" w:color="auto" w:fill="FFFFFE"/>
        <w:spacing w:after="0" w:line="270" w:lineRule="atLeast"/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</w:pPr>
      <w:r w:rsidRPr="00B469FD"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  <w:t>END:VEVENT</w:t>
      </w:r>
    </w:p>
    <w:p w14:paraId="6D603EF7" w14:textId="77777777" w:rsidR="00B469FD" w:rsidRPr="00B469FD" w:rsidRDefault="00B469FD" w:rsidP="00B469FD">
      <w:pPr>
        <w:shd w:val="clear" w:color="auto" w:fill="FFFFFE"/>
        <w:spacing w:after="0" w:line="270" w:lineRule="atLeast"/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</w:pPr>
      <w:r w:rsidRPr="00B469FD"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  <w:t>BEGIN:VEVENT</w:t>
      </w:r>
    </w:p>
    <w:p w14:paraId="205C8D3B" w14:textId="77777777" w:rsidR="00B469FD" w:rsidRPr="00B469FD" w:rsidRDefault="00B469FD" w:rsidP="00B469FD">
      <w:pPr>
        <w:shd w:val="clear" w:color="auto" w:fill="FFFFFE"/>
        <w:spacing w:after="0" w:line="270" w:lineRule="atLeast"/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</w:pPr>
      <w:r w:rsidRPr="00B469FD"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  <w:t>UID:fed62d25-7f47-46f2-bd4c-4a70b1ae2819</w:t>
      </w:r>
    </w:p>
    <w:p w14:paraId="19A2E1E2" w14:textId="77777777" w:rsidR="00B469FD" w:rsidRPr="00B469FD" w:rsidRDefault="00B469FD" w:rsidP="00B469FD">
      <w:pPr>
        <w:shd w:val="clear" w:color="auto" w:fill="FFFFFE"/>
        <w:spacing w:after="0" w:line="270" w:lineRule="atLeast"/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</w:pPr>
      <w:r w:rsidRPr="00B469FD"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  <w:t>SEQUENCE:0</w:t>
      </w:r>
    </w:p>
    <w:p w14:paraId="18C05F97" w14:textId="77777777" w:rsidR="00B469FD" w:rsidRPr="00B469FD" w:rsidRDefault="00B469FD" w:rsidP="00B469FD">
      <w:pPr>
        <w:shd w:val="clear" w:color="auto" w:fill="FFFFFE"/>
        <w:spacing w:after="0" w:line="270" w:lineRule="atLeast"/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</w:pPr>
      <w:r w:rsidRPr="00B469FD"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  <w:t>DTSTAMP:20220702T172419Z</w:t>
      </w:r>
    </w:p>
    <w:p w14:paraId="271FD815" w14:textId="77777777" w:rsidR="00B469FD" w:rsidRPr="00B469FD" w:rsidRDefault="00B469FD" w:rsidP="00B469FD">
      <w:pPr>
        <w:shd w:val="clear" w:color="auto" w:fill="FFFFFE"/>
        <w:spacing w:after="0" w:line="270" w:lineRule="atLeast"/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</w:pPr>
      <w:r w:rsidRPr="00B469FD"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  <w:t>DTSTART:20220704T163217Z</w:t>
      </w:r>
    </w:p>
    <w:p w14:paraId="0BB16843" w14:textId="77777777" w:rsidR="00B469FD" w:rsidRPr="00B469FD" w:rsidRDefault="00B469FD" w:rsidP="00B469FD">
      <w:pPr>
        <w:shd w:val="clear" w:color="auto" w:fill="FFFFFE"/>
        <w:spacing w:after="0" w:line="270" w:lineRule="atLeast"/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</w:pPr>
      <w:r w:rsidRPr="00B469FD"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  <w:t>DTEND:20220704T163217Z</w:t>
      </w:r>
    </w:p>
    <w:p w14:paraId="2FF98285" w14:textId="77777777" w:rsidR="00B469FD" w:rsidRPr="00B469FD" w:rsidRDefault="00B469FD" w:rsidP="00B469FD">
      <w:pPr>
        <w:shd w:val="clear" w:color="auto" w:fill="FFFFFE"/>
        <w:spacing w:after="0" w:line="270" w:lineRule="atLeast"/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</w:pPr>
      <w:r w:rsidRPr="00B469FD"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  <w:t>SUMMARY:</w:t>
      </w:r>
    </w:p>
    <w:p w14:paraId="1210FA4B" w14:textId="77777777" w:rsidR="00B469FD" w:rsidRPr="00B469FD" w:rsidRDefault="00B469FD" w:rsidP="00B469FD">
      <w:pPr>
        <w:shd w:val="clear" w:color="auto" w:fill="FFFFFE"/>
        <w:spacing w:after="0" w:line="270" w:lineRule="atLeast"/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</w:pPr>
      <w:r w:rsidRPr="00B469FD"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  <w:t>LOCATION:Home</w:t>
      </w:r>
    </w:p>
    <w:p w14:paraId="305EB7C9" w14:textId="77777777" w:rsidR="00B469FD" w:rsidRPr="00B469FD" w:rsidRDefault="00B469FD" w:rsidP="00B469FD">
      <w:pPr>
        <w:shd w:val="clear" w:color="auto" w:fill="FFFFFE"/>
        <w:spacing w:after="0" w:line="270" w:lineRule="atLeast"/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</w:pPr>
      <w:r w:rsidRPr="00B469FD"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  <w:t>END:VEVENT</w:t>
      </w:r>
    </w:p>
    <w:p w14:paraId="3CBD57C3" w14:textId="77777777" w:rsidR="00B469FD" w:rsidRPr="00B469FD" w:rsidRDefault="00B469FD" w:rsidP="00B469FD">
      <w:pPr>
        <w:shd w:val="clear" w:color="auto" w:fill="FFFFFE"/>
        <w:spacing w:after="0" w:line="270" w:lineRule="atLeast"/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</w:pPr>
      <w:r w:rsidRPr="00B469FD"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  <w:lastRenderedPageBreak/>
        <w:t>BEGIN:VEVENT</w:t>
      </w:r>
    </w:p>
    <w:p w14:paraId="46DCA117" w14:textId="77777777" w:rsidR="00B469FD" w:rsidRPr="00B469FD" w:rsidRDefault="00B469FD" w:rsidP="00B469FD">
      <w:pPr>
        <w:shd w:val="clear" w:color="auto" w:fill="FFFFFE"/>
        <w:spacing w:after="0" w:line="270" w:lineRule="atLeast"/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</w:pPr>
      <w:r w:rsidRPr="00B469FD"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  <w:t>UID:a54a8a43-09fb-4a77-bc39-775756c5909b</w:t>
      </w:r>
    </w:p>
    <w:p w14:paraId="191CD39D" w14:textId="77777777" w:rsidR="00B469FD" w:rsidRPr="00B469FD" w:rsidRDefault="00B469FD" w:rsidP="00B469FD">
      <w:pPr>
        <w:shd w:val="clear" w:color="auto" w:fill="FFFFFE"/>
        <w:spacing w:after="0" w:line="270" w:lineRule="atLeast"/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</w:pPr>
      <w:r w:rsidRPr="00B469FD"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  <w:t>SEQUENCE:0</w:t>
      </w:r>
    </w:p>
    <w:p w14:paraId="01EEE2DD" w14:textId="77777777" w:rsidR="00B469FD" w:rsidRPr="00B469FD" w:rsidRDefault="00B469FD" w:rsidP="00B469FD">
      <w:pPr>
        <w:shd w:val="clear" w:color="auto" w:fill="FFFFFE"/>
        <w:spacing w:after="0" w:line="270" w:lineRule="atLeast"/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</w:pPr>
      <w:r w:rsidRPr="00B469FD"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  <w:t>DTSTAMP:20220702T172419Z</w:t>
      </w:r>
    </w:p>
    <w:p w14:paraId="4481EDEF" w14:textId="77777777" w:rsidR="00B469FD" w:rsidRPr="00B469FD" w:rsidRDefault="00B469FD" w:rsidP="00B469FD">
      <w:pPr>
        <w:shd w:val="clear" w:color="auto" w:fill="FFFFFE"/>
        <w:spacing w:after="0" w:line="270" w:lineRule="atLeast"/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</w:pPr>
      <w:r w:rsidRPr="00B469FD"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  <w:t>DTSTART:20220704T164109Z</w:t>
      </w:r>
    </w:p>
    <w:p w14:paraId="4791C5C3" w14:textId="77777777" w:rsidR="00B469FD" w:rsidRPr="00B469FD" w:rsidRDefault="00B469FD" w:rsidP="00B469FD">
      <w:pPr>
        <w:shd w:val="clear" w:color="auto" w:fill="FFFFFE"/>
        <w:spacing w:after="0" w:line="270" w:lineRule="atLeast"/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</w:pPr>
      <w:r w:rsidRPr="00B469FD"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  <w:t>DTEND:20220704T164249Z</w:t>
      </w:r>
    </w:p>
    <w:p w14:paraId="3E5CB5D0" w14:textId="77777777" w:rsidR="00B469FD" w:rsidRPr="00B469FD" w:rsidRDefault="00B469FD" w:rsidP="00B469FD">
      <w:pPr>
        <w:shd w:val="clear" w:color="auto" w:fill="FFFFFE"/>
        <w:spacing w:after="0" w:line="270" w:lineRule="atLeast"/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</w:pPr>
      <w:r w:rsidRPr="00B469FD"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  <w:t>SUMMARY:</w:t>
      </w:r>
    </w:p>
    <w:p w14:paraId="05B7BC97" w14:textId="77777777" w:rsidR="00B469FD" w:rsidRPr="00B469FD" w:rsidRDefault="00B469FD" w:rsidP="00B469FD">
      <w:pPr>
        <w:shd w:val="clear" w:color="auto" w:fill="FFFFFE"/>
        <w:spacing w:after="0" w:line="270" w:lineRule="atLeast"/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</w:pPr>
      <w:r w:rsidRPr="00B469FD"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  <w:t>LOCATION:place3</w:t>
      </w:r>
    </w:p>
    <w:p w14:paraId="74CAA007" w14:textId="77777777" w:rsidR="00B469FD" w:rsidRPr="00B469FD" w:rsidRDefault="00B469FD" w:rsidP="00B469FD">
      <w:pPr>
        <w:shd w:val="clear" w:color="auto" w:fill="FFFFFE"/>
        <w:spacing w:after="0" w:line="270" w:lineRule="atLeast"/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</w:pPr>
      <w:r w:rsidRPr="00B469FD"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  <w:t>END:VEVENT</w:t>
      </w:r>
    </w:p>
    <w:p w14:paraId="3DA0270C" w14:textId="7915023C" w:rsidR="00772EA2" w:rsidRPr="00D84B26" w:rsidRDefault="00B469FD" w:rsidP="00D84B26">
      <w:pPr>
        <w:shd w:val="clear" w:color="auto" w:fill="FFFFFE"/>
        <w:spacing w:after="0" w:line="270" w:lineRule="atLeast"/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</w:pPr>
      <w:r w:rsidRPr="00B469FD"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  <w:t>END:VCALENDAR</w:t>
      </w:r>
    </w:p>
    <w:p w14:paraId="522E3BF2" w14:textId="77777777" w:rsidR="00772EA2" w:rsidRDefault="00772EA2">
      <w:pPr>
        <w:rPr>
          <w:rFonts w:ascii="Calibri" w:eastAsia="Apple Color Emoji" w:hAnsi="Calibri" w:cs="Calibri"/>
        </w:rPr>
      </w:pPr>
      <w:r>
        <w:rPr>
          <w:rFonts w:ascii="Calibri" w:eastAsia="Apple Color Emoji" w:hAnsi="Calibri" w:cs="Calibri"/>
        </w:rPr>
        <w:br w:type="page"/>
      </w:r>
    </w:p>
    <w:p w14:paraId="111AB58E" w14:textId="030BFF31" w:rsidR="009B09F8" w:rsidRPr="008F4C1D" w:rsidRDefault="008F4C1D" w:rsidP="007D53FA">
      <w:pPr>
        <w:rPr>
          <w:rFonts w:ascii="Calibri" w:eastAsia="Apple Color Emoji" w:hAnsi="Calibri" w:cs="Calibri"/>
          <w:b/>
        </w:rPr>
      </w:pPr>
      <w:r>
        <w:rPr>
          <w:rFonts w:ascii="Calibri" w:eastAsia="Apple Color Emoji" w:hAnsi="Calibri" w:cs="Calibri"/>
          <w:b/>
        </w:rPr>
        <w:lastRenderedPageBreak/>
        <w:t xml:space="preserve">Maps </w:t>
      </w:r>
      <w:r w:rsidR="009B09F8" w:rsidRPr="008F4C1D">
        <w:rPr>
          <w:rFonts w:ascii="Calibri" w:eastAsia="Apple Color Emoji" w:hAnsi="Calibri" w:cs="Calibri"/>
          <w:b/>
        </w:rPr>
        <w:t>integration</w:t>
      </w:r>
    </w:p>
    <w:p w14:paraId="1EA4E30C" w14:textId="555FC6A5" w:rsidR="009B09F8" w:rsidRDefault="009B09F8" w:rsidP="00BF79A0">
      <w:pPr>
        <w:jc w:val="center"/>
        <w:rPr>
          <w:rFonts w:ascii="Calibri" w:eastAsia="Apple Color Emoji" w:hAnsi="Calibri" w:cs="Calibri"/>
        </w:rPr>
      </w:pPr>
      <w:r>
        <w:rPr>
          <w:rFonts w:ascii="Calibri" w:eastAsia="Apple Color Emoji" w:hAnsi="Calibri" w:cs="Calibri"/>
          <w:noProof/>
          <w:lang w:val="en-GB" w:eastAsia="en-GB"/>
        </w:rPr>
        <w:drawing>
          <wp:inline distT="0" distB="0" distL="0" distR="0" wp14:anchorId="388B621A" wp14:editId="2306C27C">
            <wp:extent cx="5847715" cy="3646170"/>
            <wp:effectExtent l="0" t="0" r="0" b="11430"/>
            <wp:docPr id="8" name="Picture 8" descr="/var/folders/1m/rlkkn9gs6d713l56m7f_t0xw0000gp/T/TemporaryItems/NSIRD_screencaptureui_J62xeG/Screenshot 2022-07-02 at 11.08.36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/var/folders/1m/rlkkn9gs6d713l56m7f_t0xw0000gp/T/TemporaryItems/NSIRD_screencaptureui_J62xeG/Screenshot 2022-07-02 at 11.08.36 PM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7715" cy="3646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54793D" w14:textId="77777777" w:rsidR="009B09F8" w:rsidRDefault="009B09F8" w:rsidP="007D53FA">
      <w:pPr>
        <w:rPr>
          <w:rFonts w:ascii="Calibri" w:eastAsia="Apple Color Emoji" w:hAnsi="Calibri" w:cs="Calibri"/>
        </w:rPr>
      </w:pPr>
    </w:p>
    <w:p w14:paraId="621975B3" w14:textId="05C551E9" w:rsidR="009B09F8" w:rsidRDefault="009B09F8" w:rsidP="007D53FA">
      <w:pPr>
        <w:rPr>
          <w:rFonts w:ascii="Calibri" w:eastAsia="Apple Color Emoji" w:hAnsi="Calibri" w:cs="Calibri"/>
        </w:rPr>
      </w:pPr>
      <w:r>
        <w:rPr>
          <w:rFonts w:ascii="Calibri" w:eastAsia="Apple Color Emoji" w:hAnsi="Calibri" w:cs="Calibri"/>
        </w:rPr>
        <w:t>Maps integration displays all locations input by user</w:t>
      </w:r>
    </w:p>
    <w:p w14:paraId="0E445BDD" w14:textId="63F8766D" w:rsidR="00863EF0" w:rsidRDefault="00863EF0" w:rsidP="007D53FA">
      <w:pPr>
        <w:rPr>
          <w:rFonts w:ascii="Calibri" w:eastAsia="Apple Color Emoji" w:hAnsi="Calibri" w:cs="Calibri"/>
        </w:rPr>
      </w:pPr>
      <w:r>
        <w:rPr>
          <w:rFonts w:ascii="Calibri" w:eastAsia="Apple Color Emoji" w:hAnsi="Calibri" w:cs="Calibri"/>
        </w:rPr>
        <w:t>Home node is genesis node, first location input by user</w:t>
      </w:r>
    </w:p>
    <w:p w14:paraId="7618D45C" w14:textId="06F05CDB" w:rsidR="001C2D31" w:rsidRDefault="007B745D" w:rsidP="007D53FA">
      <w:pPr>
        <w:rPr>
          <w:rFonts w:ascii="Calibri" w:eastAsia="Apple Color Emoji" w:hAnsi="Calibri" w:cs="Calibri"/>
        </w:rPr>
      </w:pPr>
      <w:r>
        <w:rPr>
          <w:rFonts w:ascii="Calibri" w:eastAsia="Apple Color Emoji" w:hAnsi="Calibri" w:cs="Calibri"/>
        </w:rPr>
        <w:t>No limit on number of nodes or locations</w:t>
      </w:r>
    </w:p>
    <w:p w14:paraId="4E26FB60" w14:textId="77777777" w:rsidR="001C2D31" w:rsidRDefault="001C2D31">
      <w:pPr>
        <w:rPr>
          <w:rFonts w:ascii="Calibri" w:eastAsia="Apple Color Emoji" w:hAnsi="Calibri" w:cs="Calibri"/>
        </w:rPr>
      </w:pPr>
      <w:r>
        <w:rPr>
          <w:rFonts w:ascii="Calibri" w:eastAsia="Apple Color Emoji" w:hAnsi="Calibri" w:cs="Calibri"/>
        </w:rPr>
        <w:br w:type="page"/>
      </w:r>
    </w:p>
    <w:p w14:paraId="34F06F73" w14:textId="77777777" w:rsidR="007B745D" w:rsidRDefault="007B745D" w:rsidP="007D53FA">
      <w:pPr>
        <w:rPr>
          <w:rFonts w:ascii="Calibri" w:eastAsia="Apple Color Emoji" w:hAnsi="Calibri" w:cs="Calibri"/>
        </w:rPr>
      </w:pPr>
    </w:p>
    <w:p w14:paraId="219FF4F5" w14:textId="4034808E" w:rsidR="007B745D" w:rsidRDefault="001C2D31" w:rsidP="00BF79A0">
      <w:pPr>
        <w:jc w:val="center"/>
        <w:rPr>
          <w:rFonts w:ascii="Calibri" w:eastAsia="Apple Color Emoji" w:hAnsi="Calibri" w:cs="Calibri"/>
        </w:rPr>
      </w:pPr>
      <w:r>
        <w:rPr>
          <w:rFonts w:ascii="Calibri" w:eastAsia="Apple Color Emoji" w:hAnsi="Calibri" w:cs="Calibri"/>
          <w:noProof/>
          <w:lang w:val="en-GB" w:eastAsia="en-GB"/>
        </w:rPr>
        <w:drawing>
          <wp:inline distT="0" distB="0" distL="0" distR="0" wp14:anchorId="31AEF4BF" wp14:editId="3E96E13E">
            <wp:extent cx="3949160" cy="7544929"/>
            <wp:effectExtent l="0" t="0" r="0" b="0"/>
            <wp:docPr id="10" name="Picture 10" descr="/var/folders/1m/rlkkn9gs6d713l56m7f_t0xw0000gp/T/TemporaryItems/NSIRD_screencaptureui_d4butP/Screenshot 2022-07-02 at 11.13.13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/var/folders/1m/rlkkn9gs6d713l56m7f_t0xw0000gp/T/TemporaryItems/NSIRD_screencaptureui_d4butP/Screenshot 2022-07-02 at 11.13.13 PM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0583" cy="75476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2C09B5" w14:textId="4C497814" w:rsidR="007B745D" w:rsidRDefault="007B745D" w:rsidP="007D53FA">
      <w:pPr>
        <w:rPr>
          <w:rFonts w:ascii="Calibri" w:eastAsia="Apple Color Emoji" w:hAnsi="Calibri" w:cs="Calibri"/>
        </w:rPr>
      </w:pPr>
      <w:r>
        <w:rPr>
          <w:rFonts w:ascii="Calibri" w:eastAsia="Apple Color Emoji" w:hAnsi="Calibri" w:cs="Calibri"/>
        </w:rPr>
        <w:t>Input form- appending locations input by user- node creation at instant</w:t>
      </w:r>
    </w:p>
    <w:p w14:paraId="68AA869C" w14:textId="70FB038F" w:rsidR="001C2D31" w:rsidRDefault="001C2D31">
      <w:pPr>
        <w:rPr>
          <w:rFonts w:ascii="Calibri" w:eastAsia="Apple Color Emoji" w:hAnsi="Calibri" w:cs="Calibri"/>
        </w:rPr>
      </w:pPr>
      <w:r>
        <w:rPr>
          <w:rFonts w:ascii="Calibri" w:eastAsia="Apple Color Emoji" w:hAnsi="Calibri" w:cs="Calibri"/>
        </w:rPr>
        <w:br w:type="page"/>
      </w:r>
    </w:p>
    <w:p w14:paraId="68C46C93" w14:textId="6FEF8486" w:rsidR="001C2D31" w:rsidRDefault="001C2D31" w:rsidP="00BF79A0">
      <w:pPr>
        <w:jc w:val="center"/>
        <w:rPr>
          <w:rFonts w:ascii="Calibri" w:eastAsia="Apple Color Emoji" w:hAnsi="Calibri" w:cs="Calibri"/>
        </w:rPr>
      </w:pPr>
      <w:r>
        <w:rPr>
          <w:rFonts w:ascii="Calibri" w:eastAsia="Apple Color Emoji" w:hAnsi="Calibri" w:cs="Calibri"/>
          <w:noProof/>
          <w:lang w:val="en-GB" w:eastAsia="en-GB"/>
        </w:rPr>
        <w:lastRenderedPageBreak/>
        <w:drawing>
          <wp:inline distT="0" distB="0" distL="0" distR="0" wp14:anchorId="20EC7729" wp14:editId="5E8358B8">
            <wp:extent cx="5847715" cy="3657600"/>
            <wp:effectExtent l="0" t="0" r="0" b="0"/>
            <wp:docPr id="11" name="Picture 11" descr="/var/folders/1m/rlkkn9gs6d713l56m7f_t0xw0000gp/T/TemporaryItems/NSIRD_screencaptureui_pzeUjQ/Screenshot 2022-07-02 at 11.14.07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/var/folders/1m/rlkkn9gs6d713l56m7f_t0xw0000gp/T/TemporaryItems/NSIRD_screencaptureui_pzeUjQ/Screenshot 2022-07-02 at 11.14.07 PM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7715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BC0848" w14:textId="3ECC1B97" w:rsidR="00D47B97" w:rsidRDefault="001C2D31" w:rsidP="007D53FA">
      <w:pPr>
        <w:rPr>
          <w:rFonts w:ascii="Calibri" w:eastAsia="Apple Color Emoji" w:hAnsi="Calibri" w:cs="Calibri"/>
        </w:rPr>
      </w:pPr>
      <w:r>
        <w:rPr>
          <w:rFonts w:ascii="Calibri" w:eastAsia="Apple Color Emoji" w:hAnsi="Calibri" w:cs="Calibri"/>
        </w:rPr>
        <w:t>New node created and displayed, dynamic real-time Maps integration</w:t>
      </w:r>
    </w:p>
    <w:p w14:paraId="374B52E9" w14:textId="77777777" w:rsidR="00D47B97" w:rsidRDefault="00D47B97">
      <w:pPr>
        <w:rPr>
          <w:rFonts w:ascii="Calibri" w:eastAsia="Apple Color Emoji" w:hAnsi="Calibri" w:cs="Calibri"/>
        </w:rPr>
      </w:pPr>
      <w:r>
        <w:rPr>
          <w:rFonts w:ascii="Calibri" w:eastAsia="Apple Color Emoji" w:hAnsi="Calibri" w:cs="Calibri"/>
        </w:rPr>
        <w:br w:type="page"/>
      </w:r>
    </w:p>
    <w:p w14:paraId="398F0553" w14:textId="77777777" w:rsidR="001C2D31" w:rsidRDefault="001C2D31" w:rsidP="007D53FA">
      <w:pPr>
        <w:rPr>
          <w:rFonts w:ascii="Calibri" w:eastAsia="Apple Color Emoji" w:hAnsi="Calibri" w:cs="Calibri"/>
        </w:rPr>
      </w:pPr>
    </w:p>
    <w:p w14:paraId="12B12BB2" w14:textId="1CFC549C" w:rsidR="00C64178" w:rsidRPr="00C07B17" w:rsidRDefault="00EE2D1E" w:rsidP="007D53FA">
      <w:pPr>
        <w:rPr>
          <w:rFonts w:ascii="Calibri" w:eastAsia="Apple Color Emoji" w:hAnsi="Calibri" w:cs="Calibri"/>
        </w:rPr>
      </w:pPr>
      <w:r>
        <w:rPr>
          <w:rFonts w:ascii="Calibri" w:eastAsia="Apple Color Emoji" w:hAnsi="Calibri" w:cs="Calibri"/>
          <w:noProof/>
          <w:lang w:val="en-GB" w:eastAsia="en-GB"/>
        </w:rPr>
        <w:drawing>
          <wp:inline distT="0" distB="0" distL="0" distR="0" wp14:anchorId="7F5AE280" wp14:editId="604E1D66">
            <wp:extent cx="8595795" cy="5376455"/>
            <wp:effectExtent l="9525" t="0" r="0" b="0"/>
            <wp:docPr id="13" name="Picture 13" descr="../../Downloads/Screenshot%202022-07-02%20at%2011.15.28%20P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../../Downloads/Screenshot%202022-07-02%20at%2011.15.28%20PM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625780" cy="5395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C64178" w:rsidRPr="00C07B17">
      <w:footerReference w:type="default" r:id="rId14"/>
      <w:pgSz w:w="11907" w:h="16839" w:code="9"/>
      <w:pgMar w:top="1267" w:right="1339" w:bottom="1339" w:left="1339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49DEA80A" w14:textId="77777777" w:rsidR="00CC0598" w:rsidRDefault="00CC0598">
      <w:pPr>
        <w:spacing w:after="0" w:line="240" w:lineRule="auto"/>
      </w:pPr>
      <w:r>
        <w:separator/>
      </w:r>
    </w:p>
    <w:p w14:paraId="7DE1582D" w14:textId="77777777" w:rsidR="00CC0598" w:rsidRDefault="00CC0598"/>
    <w:p w14:paraId="4900C0AA" w14:textId="77777777" w:rsidR="00CC0598" w:rsidRDefault="00CC0598"/>
  </w:endnote>
  <w:endnote w:type="continuationSeparator" w:id="0">
    <w:p w14:paraId="49849190" w14:textId="77777777" w:rsidR="00CC0598" w:rsidRDefault="00CC0598">
      <w:pPr>
        <w:spacing w:after="0" w:line="240" w:lineRule="auto"/>
      </w:pPr>
      <w:r>
        <w:continuationSeparator/>
      </w:r>
    </w:p>
    <w:p w14:paraId="7DD11381" w14:textId="77777777" w:rsidR="00CC0598" w:rsidRDefault="00CC0598"/>
    <w:p w14:paraId="58E64608" w14:textId="77777777" w:rsidR="00CC0598" w:rsidRDefault="00CC0598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roma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Apple Color Emoji">
    <w:panose1 w:val="00000000000000000000"/>
    <w:charset w:val="00"/>
    <w:family w:val="auto"/>
    <w:pitch w:val="variable"/>
    <w:sig w:usb0="00000003" w:usb1="18000000" w:usb2="14000000" w:usb3="00000000" w:csb0="00000001" w:csb1="00000000"/>
  </w:font>
  <w:font w:name="Helvetica">
    <w:panose1 w:val="00000000000000000000"/>
    <w:charset w:val="00"/>
    <w:family w:val="swiss"/>
    <w:pitch w:val="variable"/>
    <w:sig w:usb0="E00002FF" w:usb1="5000785B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Menlo">
    <w:panose1 w:val="020B0609030804020204"/>
    <w:charset w:val="00"/>
    <w:family w:val="swiss"/>
    <w:pitch w:val="fixed"/>
    <w:sig w:usb0="E60022FF" w:usb1="D200F9FB" w:usb2="02000028" w:usb3="00000000" w:csb0="000001D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5000" w:type="pct"/>
      <w:jc w:val="right"/>
      <w:tblCellMar>
        <w:top w:w="115" w:type="dxa"/>
        <w:left w:w="115" w:type="dxa"/>
        <w:bottom w:w="115" w:type="dxa"/>
        <w:right w:w="115" w:type="dxa"/>
      </w:tblCellMar>
      <w:tblLook w:val="04A0" w:firstRow="1" w:lastRow="0" w:firstColumn="1" w:lastColumn="0" w:noHBand="0" w:noVBand="1"/>
    </w:tblPr>
    <w:tblGrid>
      <w:gridCol w:w="8768"/>
      <w:gridCol w:w="461"/>
    </w:tblGrid>
    <w:tr w:rsidR="003A7231" w14:paraId="3DF202A7" w14:textId="77777777" w:rsidTr="003A7231">
      <w:trPr>
        <w:jc w:val="right"/>
      </w:trPr>
      <w:tc>
        <w:tcPr>
          <w:tcW w:w="8768" w:type="dxa"/>
          <w:vAlign w:val="center"/>
        </w:tcPr>
        <w:p w14:paraId="3CE0AC12" w14:textId="22D3E1D1" w:rsidR="003A7231" w:rsidRDefault="003A7231">
          <w:pPr>
            <w:pStyle w:val="Header"/>
            <w:jc w:val="right"/>
            <w:rPr>
              <w:caps/>
              <w:color w:val="000000" w:themeColor="text1"/>
            </w:rPr>
          </w:pPr>
          <w:r w:rsidRPr="003A7231">
            <w:rPr>
              <w:rFonts w:ascii="Apple Color Emoji" w:eastAsia="Apple Color Emoji" w:hAnsi="Apple Color Emoji" w:cs="Apple Color Emoji"/>
            </w:rPr>
            <w:t>🛵</w:t>
          </w:r>
          <w:r w:rsidRPr="003A7231">
            <w:t>B.R.A.S.R.</w:t>
          </w:r>
          <w:r w:rsidRPr="003A7231">
            <w:rPr>
              <w:rFonts w:ascii="Apple Color Emoji" w:eastAsia="Apple Color Emoji" w:hAnsi="Apple Color Emoji" w:cs="Apple Color Emoji"/>
            </w:rPr>
            <w:t>✅</w:t>
          </w:r>
          <w:r>
            <w:rPr>
              <w:rFonts w:ascii="Apple Color Emoji" w:eastAsia="Apple Color Emoji" w:hAnsi="Apple Color Emoji" w:cs="Apple Color Emoji"/>
            </w:rPr>
            <w:t xml:space="preserve"> </w:t>
          </w:r>
          <w:sdt>
            <w:sdtPr>
              <w:rPr>
                <w:caps/>
                <w:color w:val="000000" w:themeColor="text1"/>
              </w:rPr>
              <w:alias w:val="Author"/>
              <w:tag w:val=""/>
              <w:id w:val="1534539408"/>
              <w:placeholder>
                <w:docPart w:val="929FF1ADB27F694DA60D29448FAAC61D"/>
              </w:placeholder>
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<w:text/>
            </w:sdtPr>
            <w:sdtEndPr/>
            <w:sdtContent>
              <w:r>
                <w:rPr>
                  <w:caps/>
                  <w:color w:val="000000" w:themeColor="text1"/>
                  <w:lang w:val="en-GB"/>
                </w:rPr>
                <w:t>sayash</w:t>
              </w:r>
            </w:sdtContent>
          </w:sdt>
        </w:p>
      </w:tc>
      <w:tc>
        <w:tcPr>
          <w:tcW w:w="461" w:type="dxa"/>
          <w:shd w:val="clear" w:color="auto" w:fill="542437" w:themeFill="accent2"/>
          <w:vAlign w:val="center"/>
        </w:tcPr>
        <w:p w14:paraId="12360888" w14:textId="77777777" w:rsidR="003A7231" w:rsidRDefault="003A7231">
          <w:pPr>
            <w:pStyle w:val="Footer"/>
            <w:jc w:val="center"/>
            <w:rPr>
              <w:color w:val="FFFFFF" w:themeColor="background1"/>
            </w:rPr>
          </w:pPr>
          <w:r>
            <w:rPr>
              <w:color w:val="FFFFFF" w:themeColor="background1"/>
            </w:rPr>
            <w:fldChar w:fldCharType="begin"/>
          </w:r>
          <w:r>
            <w:rPr>
              <w:color w:val="FFFFFF" w:themeColor="background1"/>
            </w:rPr>
            <w:instrText xml:space="preserve"> PAGE   \* MERGEFORMAT </w:instrText>
          </w:r>
          <w:r>
            <w:rPr>
              <w:color w:val="FFFFFF" w:themeColor="background1"/>
            </w:rPr>
            <w:fldChar w:fldCharType="separate"/>
          </w:r>
          <w:r w:rsidR="00EA4007">
            <w:rPr>
              <w:noProof/>
              <w:color w:val="FFFFFF" w:themeColor="background1"/>
            </w:rPr>
            <w:t>8</w:t>
          </w:r>
          <w:r>
            <w:rPr>
              <w:noProof/>
              <w:color w:val="FFFFFF" w:themeColor="background1"/>
            </w:rPr>
            <w:fldChar w:fldCharType="end"/>
          </w:r>
        </w:p>
      </w:tc>
    </w:tr>
  </w:tbl>
  <w:p w14:paraId="684B6BAD" w14:textId="623F9915" w:rsidR="00F251B2" w:rsidRDefault="00F251B2">
    <w:pPr>
      <w:pStyle w:val="Footer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3A521B48" w14:textId="77777777" w:rsidR="00CC0598" w:rsidRDefault="00CC0598">
      <w:pPr>
        <w:spacing w:after="0" w:line="240" w:lineRule="auto"/>
      </w:pPr>
      <w:r>
        <w:separator/>
      </w:r>
    </w:p>
    <w:p w14:paraId="7AED61E9" w14:textId="77777777" w:rsidR="00CC0598" w:rsidRDefault="00CC0598"/>
    <w:p w14:paraId="7FD20FCB" w14:textId="77777777" w:rsidR="00CC0598" w:rsidRDefault="00CC0598"/>
  </w:footnote>
  <w:footnote w:type="continuationSeparator" w:id="0">
    <w:p w14:paraId="0AE3042B" w14:textId="77777777" w:rsidR="00CC0598" w:rsidRDefault="00CC0598">
      <w:pPr>
        <w:spacing w:after="0" w:line="240" w:lineRule="auto"/>
      </w:pPr>
      <w:r>
        <w:continuationSeparator/>
      </w:r>
    </w:p>
    <w:p w14:paraId="4223AD67" w14:textId="77777777" w:rsidR="00CC0598" w:rsidRDefault="00CC0598"/>
    <w:p w14:paraId="6DC022B4" w14:textId="77777777" w:rsidR="00CC0598" w:rsidRDefault="00CC0598"/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FFFFFF7C"/>
    <w:multiLevelType w:val="singleLevel"/>
    <w:tmpl w:val="60029364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D270B25E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1996E9A4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1B4141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0"/>
    <w:multiLevelType w:val="singleLevel"/>
    <w:tmpl w:val="B82E4BF4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>
    <w:nsid w:val="FFFFFF81"/>
    <w:multiLevelType w:val="singleLevel"/>
    <w:tmpl w:val="F3B4E408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>
    <w:nsid w:val="FFFFFF82"/>
    <w:multiLevelType w:val="singleLevel"/>
    <w:tmpl w:val="06683E50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>
    <w:nsid w:val="FFFFFF83"/>
    <w:multiLevelType w:val="singleLevel"/>
    <w:tmpl w:val="DA6293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>
    <w:nsid w:val="FFFFFF88"/>
    <w:multiLevelType w:val="singleLevel"/>
    <w:tmpl w:val="44C23A14"/>
    <w:lvl w:ilvl="0">
      <w:start w:val="1"/>
      <w:numFmt w:val="decimal"/>
      <w:lvlText w:val="%1."/>
      <w:lvlJc w:val="left"/>
      <w:pPr>
        <w:tabs>
          <w:tab w:val="num" w:pos="749"/>
        </w:tabs>
        <w:ind w:left="749" w:hanging="259"/>
      </w:pPr>
      <w:rPr>
        <w:rFonts w:hint="default"/>
      </w:rPr>
    </w:lvl>
  </w:abstractNum>
  <w:abstractNum w:abstractNumId="9">
    <w:nsid w:val="FFFFFF89"/>
    <w:multiLevelType w:val="singleLevel"/>
    <w:tmpl w:val="E514EAB2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>
    <w:nsid w:val="191C6C08"/>
    <w:multiLevelType w:val="hybridMultilevel"/>
    <w:tmpl w:val="6F847D6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22957834"/>
    <w:multiLevelType w:val="hybridMultilevel"/>
    <w:tmpl w:val="64709B02"/>
    <w:lvl w:ilvl="0" w:tplc="D0CE1B3C">
      <w:start w:val="1"/>
      <w:numFmt w:val="bullet"/>
      <w:lvlText w:val=""/>
      <w:lvlJc w:val="left"/>
      <w:pPr>
        <w:ind w:left="749" w:hanging="259"/>
      </w:pPr>
      <w:rPr>
        <w:rFonts w:ascii="Symbol" w:hAnsi="Symbol" w:hint="default"/>
        <w:color w:val="000000" w:themeColor="text1"/>
        <w:w w:val="10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3CD87068"/>
    <w:multiLevelType w:val="hybridMultilevel"/>
    <w:tmpl w:val="165AFDE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46C82C9A"/>
    <w:multiLevelType w:val="hybridMultilevel"/>
    <w:tmpl w:val="63F07864"/>
    <w:lvl w:ilvl="0" w:tplc="A552E8B8">
      <w:start w:val="1"/>
      <w:numFmt w:val="bullet"/>
      <w:lvlText w:val=""/>
      <w:lvlJc w:val="left"/>
      <w:pPr>
        <w:tabs>
          <w:tab w:val="num" w:pos="662"/>
        </w:tabs>
        <w:ind w:left="173" w:firstLine="317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49BC0320"/>
    <w:multiLevelType w:val="hybridMultilevel"/>
    <w:tmpl w:val="DC3C7298"/>
    <w:lvl w:ilvl="0" w:tplc="B92C4AE4">
      <w:start w:val="1"/>
      <w:numFmt w:val="bullet"/>
      <w:lvlText w:val=""/>
      <w:lvlJc w:val="left"/>
      <w:pPr>
        <w:ind w:left="662" w:hanging="172"/>
      </w:pPr>
      <w:rPr>
        <w:rFonts w:ascii="Symbol" w:hAnsi="Symbol" w:hint="default"/>
        <w:color w:val="000000" w:themeColor="text1"/>
        <w:w w:val="10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52083510"/>
    <w:multiLevelType w:val="hybridMultilevel"/>
    <w:tmpl w:val="BE6E19F6"/>
    <w:lvl w:ilvl="0" w:tplc="A50A105A">
      <w:start w:val="1"/>
      <w:numFmt w:val="bullet"/>
      <w:pStyle w:val="ListBullet"/>
      <w:lvlText w:val=""/>
      <w:lvlJc w:val="left"/>
      <w:pPr>
        <w:tabs>
          <w:tab w:val="num" w:pos="749"/>
        </w:tabs>
        <w:ind w:left="749" w:hanging="259"/>
      </w:pPr>
      <w:rPr>
        <w:rFonts w:ascii="Symbol" w:hAnsi="Symbol" w:hint="default"/>
        <w:color w:val="000000" w:themeColor="text1"/>
        <w:w w:val="100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5B226C1F"/>
    <w:multiLevelType w:val="hybridMultilevel"/>
    <w:tmpl w:val="49ACD974"/>
    <w:lvl w:ilvl="0" w:tplc="2A7A1916">
      <w:start w:val="1"/>
      <w:numFmt w:val="bullet"/>
      <w:lvlText w:val=""/>
      <w:lvlJc w:val="left"/>
      <w:pPr>
        <w:ind w:left="850" w:hanging="360"/>
      </w:pPr>
      <w:rPr>
        <w:rFonts w:ascii="Symbol" w:hAnsi="Symbol" w:hint="default"/>
        <w:color w:val="000000" w:themeColor="text1"/>
        <w:w w:val="10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5B603DEF"/>
    <w:multiLevelType w:val="multilevel"/>
    <w:tmpl w:val="72743C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>
    <w:nsid w:val="615A15BD"/>
    <w:multiLevelType w:val="hybridMultilevel"/>
    <w:tmpl w:val="900A6308"/>
    <w:lvl w:ilvl="0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9">
    <w:nsid w:val="6C901CF9"/>
    <w:multiLevelType w:val="hybridMultilevel"/>
    <w:tmpl w:val="2F4A75D8"/>
    <w:lvl w:ilvl="0" w:tplc="62A25D7A">
      <w:start w:val="1"/>
      <w:numFmt w:val="decimal"/>
      <w:pStyle w:val="ListNumber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9"/>
  </w:num>
  <w:num w:numId="2">
    <w:abstractNumId w:val="13"/>
  </w:num>
  <w:num w:numId="3">
    <w:abstractNumId w:val="16"/>
  </w:num>
  <w:num w:numId="4">
    <w:abstractNumId w:val="14"/>
  </w:num>
  <w:num w:numId="5">
    <w:abstractNumId w:val="11"/>
  </w:num>
  <w:num w:numId="6">
    <w:abstractNumId w:val="7"/>
  </w:num>
  <w:num w:numId="7">
    <w:abstractNumId w:val="6"/>
  </w:num>
  <w:num w:numId="8">
    <w:abstractNumId w:val="5"/>
  </w:num>
  <w:num w:numId="9">
    <w:abstractNumId w:val="4"/>
  </w:num>
  <w:num w:numId="10">
    <w:abstractNumId w:val="8"/>
  </w:num>
  <w:num w:numId="11">
    <w:abstractNumId w:val="3"/>
  </w:num>
  <w:num w:numId="12">
    <w:abstractNumId w:val="2"/>
  </w:num>
  <w:num w:numId="13">
    <w:abstractNumId w:val="1"/>
  </w:num>
  <w:num w:numId="14">
    <w:abstractNumId w:val="0"/>
  </w:num>
  <w:num w:numId="15">
    <w:abstractNumId w:val="15"/>
  </w:num>
  <w:num w:numId="16">
    <w:abstractNumId w:val="19"/>
  </w:num>
  <w:num w:numId="17">
    <w:abstractNumId w:val="12"/>
  </w:num>
  <w:num w:numId="18">
    <w:abstractNumId w:val="10"/>
  </w:num>
  <w:num w:numId="19">
    <w:abstractNumId w:val="18"/>
  </w:num>
  <w:num w:numId="20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3"/>
  <w:attachedTemplate r:id="rId1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35394"/>
    <w:rsid w:val="00047264"/>
    <w:rsid w:val="00165D82"/>
    <w:rsid w:val="0018022F"/>
    <w:rsid w:val="0018557B"/>
    <w:rsid w:val="001B4DD0"/>
    <w:rsid w:val="001C2D31"/>
    <w:rsid w:val="001C6645"/>
    <w:rsid w:val="001D1FD5"/>
    <w:rsid w:val="0026218B"/>
    <w:rsid w:val="002809A7"/>
    <w:rsid w:val="002B275A"/>
    <w:rsid w:val="002C5A59"/>
    <w:rsid w:val="002E1BC8"/>
    <w:rsid w:val="00344523"/>
    <w:rsid w:val="003A7231"/>
    <w:rsid w:val="003D7773"/>
    <w:rsid w:val="0040031C"/>
    <w:rsid w:val="00436A79"/>
    <w:rsid w:val="004E6AD3"/>
    <w:rsid w:val="0055195E"/>
    <w:rsid w:val="005F733E"/>
    <w:rsid w:val="00680D90"/>
    <w:rsid w:val="006F06DB"/>
    <w:rsid w:val="00711738"/>
    <w:rsid w:val="00772EA2"/>
    <w:rsid w:val="007B745D"/>
    <w:rsid w:val="007D53FA"/>
    <w:rsid w:val="00830801"/>
    <w:rsid w:val="00863EF0"/>
    <w:rsid w:val="00880D84"/>
    <w:rsid w:val="008A3D38"/>
    <w:rsid w:val="008F4C1D"/>
    <w:rsid w:val="00951236"/>
    <w:rsid w:val="00951FA9"/>
    <w:rsid w:val="009B09F8"/>
    <w:rsid w:val="00A228CA"/>
    <w:rsid w:val="00AB37F7"/>
    <w:rsid w:val="00AD4302"/>
    <w:rsid w:val="00AF517B"/>
    <w:rsid w:val="00B35394"/>
    <w:rsid w:val="00B469FD"/>
    <w:rsid w:val="00BF79A0"/>
    <w:rsid w:val="00C07B17"/>
    <w:rsid w:val="00C10E05"/>
    <w:rsid w:val="00C64178"/>
    <w:rsid w:val="00CC0598"/>
    <w:rsid w:val="00CC2803"/>
    <w:rsid w:val="00CF2DD5"/>
    <w:rsid w:val="00D27959"/>
    <w:rsid w:val="00D47B97"/>
    <w:rsid w:val="00D84B26"/>
    <w:rsid w:val="00DA0A7F"/>
    <w:rsid w:val="00DA62FE"/>
    <w:rsid w:val="00E129F2"/>
    <w:rsid w:val="00E21257"/>
    <w:rsid w:val="00E24ECC"/>
    <w:rsid w:val="00E367B1"/>
    <w:rsid w:val="00E4279F"/>
    <w:rsid w:val="00E81F9E"/>
    <w:rsid w:val="00EA4007"/>
    <w:rsid w:val="00EC2D31"/>
    <w:rsid w:val="00EE2D1E"/>
    <w:rsid w:val="00F20AEF"/>
    <w:rsid w:val="00F251B2"/>
    <w:rsid w:val="00F43EC7"/>
    <w:rsid w:val="00F83841"/>
    <w:rsid w:val="00FB28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3B456E1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ajorHAnsi" w:eastAsiaTheme="majorEastAsia" w:hAnsiTheme="majorHAnsi" w:cstheme="majorBidi"/>
        <w:sz w:val="22"/>
        <w:szCs w:val="22"/>
        <w:lang w:val="en-US" w:eastAsia="ja-JP" w:bidi="ar-SA"/>
      </w:rPr>
    </w:rPrDefault>
    <w:pPrDefault>
      <w:pPr>
        <w:spacing w:after="200" w:line="252" w:lineRule="auto"/>
      </w:pPr>
    </w:pPrDefault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footer" w:semiHidden="1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uiPriority="29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047264"/>
  </w:style>
  <w:style w:type="paragraph" w:styleId="Heading1">
    <w:name w:val="heading 1"/>
    <w:basedOn w:val="Normal"/>
    <w:next w:val="Normal"/>
    <w:link w:val="Heading1Char"/>
    <w:uiPriority w:val="9"/>
    <w:qFormat/>
    <w:rsid w:val="00047264"/>
    <w:pPr>
      <w:pBdr>
        <w:bottom w:val="thinThickSmallGap" w:sz="12" w:space="1" w:color="3E1B28" w:themeColor="accent2" w:themeShade="BF"/>
      </w:pBdr>
      <w:spacing w:before="400"/>
      <w:jc w:val="center"/>
      <w:outlineLvl w:val="0"/>
    </w:pPr>
    <w:rPr>
      <w:caps/>
      <w:color w:val="2A121B" w:themeColor="accent2" w:themeShade="80"/>
      <w:spacing w:val="20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47264"/>
    <w:pPr>
      <w:pBdr>
        <w:bottom w:val="single" w:sz="4" w:space="1" w:color="29121B" w:themeColor="accent2" w:themeShade="7F"/>
      </w:pBdr>
      <w:spacing w:before="400"/>
      <w:jc w:val="center"/>
      <w:outlineLvl w:val="1"/>
    </w:pPr>
    <w:rPr>
      <w:caps/>
      <w:color w:val="2A121B" w:themeColor="accent2" w:themeShade="80"/>
      <w:spacing w:val="15"/>
      <w:sz w:val="24"/>
      <w:szCs w:val="24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47264"/>
    <w:pPr>
      <w:pBdr>
        <w:top w:val="dotted" w:sz="4" w:space="1" w:color="29121B" w:themeColor="accent2" w:themeShade="7F"/>
        <w:bottom w:val="dotted" w:sz="4" w:space="1" w:color="29121B" w:themeColor="accent2" w:themeShade="7F"/>
      </w:pBdr>
      <w:spacing w:before="300"/>
      <w:jc w:val="center"/>
      <w:outlineLvl w:val="2"/>
    </w:pPr>
    <w:rPr>
      <w:caps/>
      <w:color w:val="29121B" w:themeColor="accent2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47264"/>
    <w:pPr>
      <w:pBdr>
        <w:bottom w:val="dotted" w:sz="4" w:space="1" w:color="3E1B28" w:themeColor="accent2" w:themeShade="BF"/>
      </w:pBdr>
      <w:spacing w:after="120"/>
      <w:jc w:val="center"/>
      <w:outlineLvl w:val="3"/>
    </w:pPr>
    <w:rPr>
      <w:caps/>
      <w:color w:val="29121B" w:themeColor="accent2" w:themeShade="7F"/>
      <w:spacing w:val="10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47264"/>
    <w:pPr>
      <w:spacing w:before="320" w:after="120"/>
      <w:jc w:val="center"/>
      <w:outlineLvl w:val="4"/>
    </w:pPr>
    <w:rPr>
      <w:caps/>
      <w:color w:val="29121B" w:themeColor="accent2" w:themeShade="7F"/>
      <w:spacing w:val="10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47264"/>
    <w:pPr>
      <w:spacing w:after="120"/>
      <w:jc w:val="center"/>
      <w:outlineLvl w:val="5"/>
    </w:pPr>
    <w:rPr>
      <w:caps/>
      <w:color w:val="3E1B28" w:themeColor="accent2" w:themeShade="BF"/>
      <w:spacing w:val="1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47264"/>
    <w:pPr>
      <w:spacing w:after="120"/>
      <w:jc w:val="center"/>
      <w:outlineLvl w:val="6"/>
    </w:pPr>
    <w:rPr>
      <w:i/>
      <w:iCs/>
      <w:caps/>
      <w:color w:val="3E1B28" w:themeColor="accent2" w:themeShade="BF"/>
      <w:spacing w:val="1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47264"/>
    <w:pPr>
      <w:spacing w:after="120"/>
      <w:jc w:val="center"/>
      <w:outlineLvl w:val="7"/>
    </w:pPr>
    <w:rPr>
      <w:caps/>
      <w:spacing w:val="10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47264"/>
    <w:pPr>
      <w:spacing w:after="120"/>
      <w:jc w:val="center"/>
      <w:outlineLvl w:val="8"/>
    </w:pPr>
    <w:rPr>
      <w:i/>
      <w:iCs/>
      <w:caps/>
      <w:spacing w:val="10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Subtitle">
    <w:name w:val="Subtitle"/>
    <w:basedOn w:val="Normal"/>
    <w:next w:val="Normal"/>
    <w:link w:val="SubtitleChar"/>
    <w:uiPriority w:val="11"/>
    <w:qFormat/>
    <w:rsid w:val="00047264"/>
    <w:pPr>
      <w:spacing w:after="560" w:line="240" w:lineRule="auto"/>
      <w:jc w:val="center"/>
    </w:pPr>
    <w:rPr>
      <w:caps/>
      <w:spacing w:val="20"/>
      <w:sz w:val="18"/>
      <w:szCs w:val="18"/>
    </w:rPr>
  </w:style>
  <w:style w:type="character" w:customStyle="1" w:styleId="SubtitleChar">
    <w:name w:val="Subtitle Char"/>
    <w:basedOn w:val="DefaultParagraphFont"/>
    <w:link w:val="Subtitle"/>
    <w:uiPriority w:val="11"/>
    <w:rsid w:val="00047264"/>
    <w:rPr>
      <w:caps/>
      <w:spacing w:val="20"/>
      <w:sz w:val="18"/>
      <w:szCs w:val="18"/>
    </w:rPr>
  </w:style>
  <w:style w:type="paragraph" w:styleId="Title">
    <w:name w:val="Title"/>
    <w:basedOn w:val="Normal"/>
    <w:next w:val="Normal"/>
    <w:link w:val="TitleChar"/>
    <w:uiPriority w:val="10"/>
    <w:qFormat/>
    <w:rsid w:val="00047264"/>
    <w:pPr>
      <w:pBdr>
        <w:top w:val="dotted" w:sz="2" w:space="1" w:color="2A121B" w:themeColor="accent2" w:themeShade="80"/>
        <w:bottom w:val="dotted" w:sz="2" w:space="6" w:color="2A121B" w:themeColor="accent2" w:themeShade="80"/>
      </w:pBdr>
      <w:spacing w:before="500" w:after="300" w:line="240" w:lineRule="auto"/>
      <w:jc w:val="center"/>
    </w:pPr>
    <w:rPr>
      <w:caps/>
      <w:color w:val="2A121B" w:themeColor="accent2" w:themeShade="80"/>
      <w:spacing w:val="50"/>
      <w:sz w:val="44"/>
      <w:szCs w:val="44"/>
    </w:rPr>
  </w:style>
  <w:style w:type="character" w:customStyle="1" w:styleId="TitleChar">
    <w:name w:val="Title Char"/>
    <w:basedOn w:val="DefaultParagraphFont"/>
    <w:link w:val="Title"/>
    <w:uiPriority w:val="10"/>
    <w:rsid w:val="00047264"/>
    <w:rPr>
      <w:caps/>
      <w:color w:val="2A121B" w:themeColor="accent2" w:themeShade="80"/>
      <w:spacing w:val="50"/>
      <w:sz w:val="44"/>
      <w:szCs w:val="44"/>
    </w:rPr>
  </w:style>
  <w:style w:type="character" w:customStyle="1" w:styleId="Heading1Char">
    <w:name w:val="Heading 1 Char"/>
    <w:basedOn w:val="DefaultParagraphFont"/>
    <w:link w:val="Heading1"/>
    <w:uiPriority w:val="9"/>
    <w:rsid w:val="00047264"/>
    <w:rPr>
      <w:caps/>
      <w:color w:val="2A121B" w:themeColor="accent2" w:themeShade="80"/>
      <w:spacing w:val="20"/>
      <w:sz w:val="28"/>
      <w:szCs w:val="28"/>
    </w:rPr>
  </w:style>
  <w:style w:type="paragraph" w:styleId="ListNumber">
    <w:name w:val="List Number"/>
    <w:basedOn w:val="Normal"/>
    <w:uiPriority w:val="13"/>
    <w:pPr>
      <w:numPr>
        <w:numId w:val="16"/>
      </w:numPr>
    </w:pPr>
  </w:style>
  <w:style w:type="paragraph" w:styleId="IntenseQuote">
    <w:name w:val="Intense Quote"/>
    <w:basedOn w:val="Normal"/>
    <w:next w:val="Normal"/>
    <w:link w:val="IntenseQuoteChar"/>
    <w:uiPriority w:val="30"/>
    <w:qFormat/>
    <w:rsid w:val="00047264"/>
    <w:pPr>
      <w:pBdr>
        <w:top w:val="dotted" w:sz="2" w:space="10" w:color="2A121B" w:themeColor="accent2" w:themeShade="80"/>
        <w:bottom w:val="dotted" w:sz="2" w:space="4" w:color="2A121B" w:themeColor="accent2" w:themeShade="80"/>
      </w:pBdr>
      <w:spacing w:before="160" w:line="300" w:lineRule="auto"/>
      <w:ind w:left="1440" w:right="1440"/>
    </w:pPr>
    <w:rPr>
      <w:caps/>
      <w:color w:val="29121B" w:themeColor="accent2" w:themeShade="7F"/>
      <w:spacing w:val="5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047264"/>
    <w:rPr>
      <w:i/>
      <w:iCs/>
    </w:rPr>
  </w:style>
  <w:style w:type="character" w:customStyle="1" w:styleId="QuoteChar">
    <w:name w:val="Quote Char"/>
    <w:basedOn w:val="DefaultParagraphFont"/>
    <w:link w:val="Quote"/>
    <w:uiPriority w:val="29"/>
    <w:rsid w:val="00047264"/>
    <w:rPr>
      <w:i/>
      <w:iCs/>
    </w:rPr>
  </w:style>
  <w:style w:type="paragraph" w:styleId="ListBullet">
    <w:name w:val="List Bullet"/>
    <w:basedOn w:val="Normal"/>
    <w:uiPriority w:val="12"/>
    <w:qFormat/>
    <w:pPr>
      <w:numPr>
        <w:numId w:val="15"/>
      </w:numPr>
    </w:pPr>
  </w:style>
  <w:style w:type="table" w:styleId="TableGrid">
    <w:name w:val="Table Grid"/>
    <w:basedOn w:val="TableNormal"/>
    <w:uiPriority w:val="39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Author">
    <w:name w:val="Author"/>
    <w:basedOn w:val="Normal"/>
    <w:uiPriority w:val="3"/>
    <w:pPr>
      <w:pBdr>
        <w:bottom w:val="single" w:sz="8" w:space="17" w:color="000000" w:themeColor="text1"/>
      </w:pBdr>
      <w:spacing w:after="640" w:line="240" w:lineRule="auto"/>
      <w:contextualSpacing/>
    </w:pPr>
  </w:style>
  <w:style w:type="character" w:customStyle="1" w:styleId="Heading5Char">
    <w:name w:val="Heading 5 Char"/>
    <w:basedOn w:val="DefaultParagraphFont"/>
    <w:link w:val="Heading5"/>
    <w:uiPriority w:val="9"/>
    <w:semiHidden/>
    <w:rsid w:val="00047264"/>
    <w:rPr>
      <w:caps/>
      <w:color w:val="29121B" w:themeColor="accent2" w:themeShade="7F"/>
      <w:spacing w:val="10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47264"/>
    <w:rPr>
      <w:caps/>
      <w:color w:val="3E1B28" w:themeColor="accent2" w:themeShade="BF"/>
      <w:spacing w:val="10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47264"/>
    <w:rPr>
      <w:i/>
      <w:iCs/>
      <w:caps/>
      <w:color w:val="3E1B28" w:themeColor="accent2" w:themeShade="BF"/>
      <w:spacing w:val="1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47264"/>
    <w:rPr>
      <w:caps/>
      <w:spacing w:val="10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47264"/>
    <w:rPr>
      <w:i/>
      <w:iCs/>
      <w:caps/>
      <w:spacing w:val="10"/>
      <w:sz w:val="20"/>
      <w:szCs w:val="20"/>
    </w:rPr>
  </w:style>
  <w:style w:type="character" w:styleId="SubtleEmphasis">
    <w:name w:val="Subtle Emphasis"/>
    <w:uiPriority w:val="19"/>
    <w:qFormat/>
    <w:rsid w:val="00047264"/>
    <w:rPr>
      <w:i/>
      <w:iCs/>
    </w:rPr>
  </w:style>
  <w:style w:type="character" w:styleId="Emphasis">
    <w:name w:val="Emphasis"/>
    <w:uiPriority w:val="20"/>
    <w:qFormat/>
    <w:rsid w:val="00047264"/>
    <w:rPr>
      <w:caps/>
      <w:spacing w:val="5"/>
      <w:sz w:val="20"/>
      <w:szCs w:val="20"/>
    </w:rPr>
  </w:style>
  <w:style w:type="character" w:styleId="IntenseEmphasis">
    <w:name w:val="Intense Emphasis"/>
    <w:uiPriority w:val="21"/>
    <w:qFormat/>
    <w:rsid w:val="00047264"/>
    <w:rPr>
      <w:i/>
      <w:iCs/>
      <w:caps/>
      <w:spacing w:val="10"/>
      <w:sz w:val="20"/>
      <w:szCs w:val="20"/>
    </w:rPr>
  </w:style>
  <w:style w:type="character" w:styleId="SubtleReference">
    <w:name w:val="Subtle Reference"/>
    <w:basedOn w:val="DefaultParagraphFont"/>
    <w:uiPriority w:val="31"/>
    <w:qFormat/>
    <w:rsid w:val="00047264"/>
    <w:rPr>
      <w:rFonts w:asciiTheme="minorHAnsi" w:eastAsiaTheme="minorEastAsia" w:hAnsiTheme="minorHAnsi" w:cstheme="minorBidi"/>
      <w:i/>
      <w:iCs/>
      <w:color w:val="29121B" w:themeColor="accent2" w:themeShade="7F"/>
    </w:rPr>
  </w:style>
  <w:style w:type="character" w:styleId="IntenseReference">
    <w:name w:val="Intense Reference"/>
    <w:uiPriority w:val="32"/>
    <w:qFormat/>
    <w:rsid w:val="00047264"/>
    <w:rPr>
      <w:rFonts w:asciiTheme="minorHAnsi" w:eastAsiaTheme="minorEastAsia" w:hAnsiTheme="minorHAnsi" w:cstheme="minorBidi"/>
      <w:b/>
      <w:bCs/>
      <w:i/>
      <w:iCs/>
      <w:color w:val="29121B" w:themeColor="accent2" w:themeShade="7F"/>
    </w:rPr>
  </w:style>
  <w:style w:type="character" w:styleId="BookTitle">
    <w:name w:val="Book Title"/>
    <w:uiPriority w:val="33"/>
    <w:qFormat/>
    <w:rsid w:val="00047264"/>
    <w:rPr>
      <w:caps/>
      <w:color w:val="29121B" w:themeColor="accent2" w:themeShade="7F"/>
      <w:spacing w:val="5"/>
      <w:u w:color="29121B" w:themeColor="accent2" w:themeShade="7F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047264"/>
    <w:rPr>
      <w:caps/>
      <w:spacing w:val="10"/>
      <w:sz w:val="18"/>
      <w:szCs w:val="18"/>
    </w:rPr>
  </w:style>
  <w:style w:type="character" w:styleId="PlaceholderText">
    <w:name w:val="Placeholder Text"/>
    <w:basedOn w:val="DefaultParagraphFont"/>
    <w:uiPriority w:val="99"/>
    <w:semiHidden/>
    <w:rPr>
      <w:color w:val="808080"/>
    </w:rPr>
  </w:style>
  <w:style w:type="paragraph" w:styleId="Footer">
    <w:name w:val="footer"/>
    <w:basedOn w:val="Normal"/>
    <w:link w:val="FooterChar"/>
    <w:uiPriority w:val="99"/>
    <w:unhideWhenUsed/>
    <w:qFormat/>
    <w:pPr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</w:style>
  <w:style w:type="paragraph" w:styleId="TOCHeading">
    <w:name w:val="TOC Heading"/>
    <w:basedOn w:val="Heading1"/>
    <w:next w:val="Normal"/>
    <w:uiPriority w:val="39"/>
    <w:semiHidden/>
    <w:unhideWhenUsed/>
    <w:qFormat/>
    <w:rsid w:val="00047264"/>
    <w:pPr>
      <w:outlineLvl w:val="9"/>
    </w:pPr>
  </w:style>
  <w:style w:type="table" w:customStyle="1" w:styleId="ReportTable">
    <w:name w:val="Report Table"/>
    <w:basedOn w:val="TableNormal"/>
    <w:uiPriority w:val="99"/>
    <w:pPr>
      <w:spacing w:after="0" w:line="240" w:lineRule="auto"/>
      <w:ind w:left="374"/>
    </w:pPr>
    <w:tblPr>
      <w:tblInd w:w="0" w:type="dxa"/>
      <w:tblBorders>
        <w:bottom w:val="single" w:sz="8" w:space="0" w:color="000000" w:themeColor="text1"/>
        <w:insideH w:val="single" w:sz="8" w:space="0" w:color="000000" w:themeColor="text1"/>
      </w:tblBorders>
      <w:tblCellMar>
        <w:top w:w="216" w:type="dxa"/>
        <w:left w:w="0" w:type="dxa"/>
        <w:bottom w:w="216" w:type="dxa"/>
        <w:right w:w="0" w:type="dxa"/>
      </w:tblCellMar>
    </w:tblPr>
    <w:tblStylePr w:type="firstRow">
      <w:rPr>
        <w:sz w:val="30"/>
      </w:rPr>
      <w:tblPr/>
      <w:trPr>
        <w:tblHeader/>
      </w:trPr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  <w:tl2br w:val="nil"/>
          <w:tr2bl w:val="nil"/>
        </w:tcBorders>
      </w:tcPr>
    </w:tblStylePr>
    <w:tblStylePr w:type="firstCol">
      <w:pPr>
        <w:wordWrap/>
        <w:ind w:leftChars="0" w:left="0" w:rightChars="0" w:right="374"/>
        <w:jc w:val="right"/>
      </w:pPr>
      <w:rPr>
        <w:b/>
        <w:i w:val="0"/>
      </w:rPr>
    </w:tblStylePr>
  </w:style>
  <w:style w:type="character" w:customStyle="1" w:styleId="IntenseQuoteChar">
    <w:name w:val="Intense Quote Char"/>
    <w:basedOn w:val="DefaultParagraphFont"/>
    <w:link w:val="IntenseQuote"/>
    <w:uiPriority w:val="30"/>
    <w:rsid w:val="00047264"/>
    <w:rPr>
      <w:caps/>
      <w:color w:val="29121B" w:themeColor="accent2" w:themeShade="7F"/>
      <w:spacing w:val="5"/>
      <w:sz w:val="20"/>
      <w:szCs w:val="20"/>
    </w:rPr>
  </w:style>
  <w:style w:type="character" w:customStyle="1" w:styleId="Heading2Char">
    <w:name w:val="Heading 2 Char"/>
    <w:basedOn w:val="DefaultParagraphFont"/>
    <w:link w:val="Heading2"/>
    <w:uiPriority w:val="9"/>
    <w:rsid w:val="00047264"/>
    <w:rPr>
      <w:caps/>
      <w:color w:val="2A121B" w:themeColor="accent2" w:themeShade="80"/>
      <w:spacing w:val="15"/>
      <w:sz w:val="24"/>
      <w:szCs w:val="24"/>
    </w:rPr>
  </w:style>
  <w:style w:type="paragraph" w:styleId="Header">
    <w:name w:val="header"/>
    <w:basedOn w:val="Normal"/>
    <w:link w:val="HeaderChar"/>
    <w:uiPriority w:val="99"/>
    <w:pPr>
      <w:spacing w:after="0" w:line="240" w:lineRule="auto"/>
    </w:pPr>
  </w:style>
  <w:style w:type="character" w:customStyle="1" w:styleId="Heading3Char">
    <w:name w:val="Heading 3 Char"/>
    <w:basedOn w:val="DefaultParagraphFont"/>
    <w:link w:val="Heading3"/>
    <w:uiPriority w:val="9"/>
    <w:semiHidden/>
    <w:rsid w:val="00047264"/>
    <w:rPr>
      <w:caps/>
      <w:color w:val="29121B" w:themeColor="accent2" w:themeShade="7F"/>
      <w:sz w:val="24"/>
      <w:szCs w:val="24"/>
    </w:rPr>
  </w:style>
  <w:style w:type="character" w:customStyle="1" w:styleId="HeaderChar">
    <w:name w:val="Header Char"/>
    <w:basedOn w:val="DefaultParagraphFont"/>
    <w:link w:val="Header"/>
    <w:uiPriority w:val="99"/>
  </w:style>
  <w:style w:type="character" w:customStyle="1" w:styleId="Heading4Char">
    <w:name w:val="Heading 4 Char"/>
    <w:basedOn w:val="DefaultParagraphFont"/>
    <w:link w:val="Heading4"/>
    <w:uiPriority w:val="9"/>
    <w:semiHidden/>
    <w:rsid w:val="00047264"/>
    <w:rPr>
      <w:caps/>
      <w:color w:val="29121B" w:themeColor="accent2" w:themeShade="7F"/>
      <w:spacing w:val="10"/>
    </w:rPr>
  </w:style>
  <w:style w:type="paragraph" w:styleId="z-TopofForm">
    <w:name w:val="HTML Top of Form"/>
    <w:basedOn w:val="Normal"/>
    <w:next w:val="Normal"/>
    <w:link w:val="z-TopofFormChar"/>
    <w:hidden/>
    <w:uiPriority w:val="99"/>
    <w:semiHidden/>
    <w:unhideWhenUsed/>
    <w:rsid w:val="00B35394"/>
    <w:pPr>
      <w:pBdr>
        <w:bottom w:val="single" w:sz="6" w:space="1" w:color="auto"/>
      </w:pBdr>
      <w:spacing w:after="0" w:line="240" w:lineRule="auto"/>
      <w:jc w:val="center"/>
    </w:pPr>
    <w:rPr>
      <w:rFonts w:ascii="Arial" w:hAnsi="Arial" w:cs="Arial"/>
      <w:vanish/>
      <w:sz w:val="16"/>
      <w:szCs w:val="16"/>
      <w:lang w:val="en-GB" w:eastAsia="en-GB"/>
    </w:rPr>
  </w:style>
  <w:style w:type="character" w:customStyle="1" w:styleId="z-TopofFormChar">
    <w:name w:val="z-Top of Form Char"/>
    <w:basedOn w:val="DefaultParagraphFont"/>
    <w:link w:val="z-TopofForm"/>
    <w:uiPriority w:val="99"/>
    <w:semiHidden/>
    <w:rsid w:val="00B35394"/>
    <w:rPr>
      <w:rFonts w:ascii="Arial" w:hAnsi="Arial" w:cs="Arial"/>
      <w:vanish/>
      <w:color w:val="auto"/>
      <w:sz w:val="16"/>
      <w:szCs w:val="16"/>
      <w:lang w:val="en-GB" w:eastAsia="en-GB"/>
    </w:rPr>
  </w:style>
  <w:style w:type="paragraph" w:styleId="z-BottomofForm">
    <w:name w:val="HTML Bottom of Form"/>
    <w:basedOn w:val="Normal"/>
    <w:next w:val="Normal"/>
    <w:link w:val="z-BottomofFormChar"/>
    <w:hidden/>
    <w:uiPriority w:val="99"/>
    <w:semiHidden/>
    <w:unhideWhenUsed/>
    <w:rsid w:val="00B35394"/>
    <w:pPr>
      <w:pBdr>
        <w:top w:val="single" w:sz="6" w:space="1" w:color="auto"/>
      </w:pBdr>
      <w:spacing w:after="0" w:line="240" w:lineRule="auto"/>
      <w:jc w:val="center"/>
    </w:pPr>
    <w:rPr>
      <w:rFonts w:ascii="Arial" w:hAnsi="Arial" w:cs="Arial"/>
      <w:vanish/>
      <w:sz w:val="16"/>
      <w:szCs w:val="16"/>
      <w:lang w:val="en-GB" w:eastAsia="en-GB"/>
    </w:rPr>
  </w:style>
  <w:style w:type="character" w:customStyle="1" w:styleId="z-BottomofFormChar">
    <w:name w:val="z-Bottom of Form Char"/>
    <w:basedOn w:val="DefaultParagraphFont"/>
    <w:link w:val="z-BottomofForm"/>
    <w:uiPriority w:val="99"/>
    <w:semiHidden/>
    <w:rsid w:val="00B35394"/>
    <w:rPr>
      <w:rFonts w:ascii="Arial" w:hAnsi="Arial" w:cs="Arial"/>
      <w:vanish/>
      <w:color w:val="auto"/>
      <w:sz w:val="16"/>
      <w:szCs w:val="16"/>
      <w:lang w:val="en-GB" w:eastAsia="en-GB"/>
    </w:rPr>
  </w:style>
  <w:style w:type="character" w:styleId="Strong">
    <w:name w:val="Strong"/>
    <w:uiPriority w:val="22"/>
    <w:qFormat/>
    <w:rsid w:val="00047264"/>
    <w:rPr>
      <w:b/>
      <w:bCs/>
      <w:color w:val="3E1B28" w:themeColor="accent2" w:themeShade="BF"/>
      <w:spacing w:val="5"/>
    </w:rPr>
  </w:style>
  <w:style w:type="paragraph" w:styleId="NoSpacing">
    <w:name w:val="No Spacing"/>
    <w:basedOn w:val="Normal"/>
    <w:link w:val="NoSpacingChar"/>
    <w:uiPriority w:val="1"/>
    <w:qFormat/>
    <w:rsid w:val="00047264"/>
    <w:pPr>
      <w:spacing w:after="0" w:line="240" w:lineRule="auto"/>
    </w:pPr>
  </w:style>
  <w:style w:type="character" w:customStyle="1" w:styleId="NoSpacingChar">
    <w:name w:val="No Spacing Char"/>
    <w:basedOn w:val="DefaultParagraphFont"/>
    <w:link w:val="NoSpacing"/>
    <w:uiPriority w:val="1"/>
    <w:rsid w:val="00047264"/>
  </w:style>
  <w:style w:type="paragraph" w:styleId="ListParagraph">
    <w:name w:val="List Paragraph"/>
    <w:basedOn w:val="Normal"/>
    <w:uiPriority w:val="34"/>
    <w:qFormat/>
    <w:rsid w:val="00047264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F43EC7"/>
    <w:pPr>
      <w:spacing w:before="100" w:beforeAutospacing="1" w:after="100" w:afterAutospacing="1" w:line="240" w:lineRule="auto"/>
    </w:pPr>
    <w:rPr>
      <w:rFonts w:ascii="Times New Roman" w:hAnsi="Times New Roman" w:cs="Times New Roman"/>
      <w:sz w:val="24"/>
      <w:szCs w:val="24"/>
      <w:lang w:val="en-GB" w:eastAsia="en-GB"/>
    </w:rPr>
  </w:style>
  <w:style w:type="character" w:styleId="Hyperlink">
    <w:name w:val="Hyperlink"/>
    <w:basedOn w:val="DefaultParagraphFont"/>
    <w:uiPriority w:val="99"/>
    <w:unhideWhenUsed/>
    <w:rsid w:val="00711738"/>
    <w:rPr>
      <w:color w:val="5E9EA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2026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6090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452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54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22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8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93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87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45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51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37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7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8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84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65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13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4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51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53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1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4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46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00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33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95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79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84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41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00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24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67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40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65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95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20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94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1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65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66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62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91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1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39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49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63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61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02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84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09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63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37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04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51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30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4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78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64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0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0481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335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3772514">
          <w:marLeft w:val="0"/>
          <w:marRight w:val="0"/>
          <w:marTop w:val="0"/>
          <w:marBottom w:val="4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8613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5672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702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41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55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16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67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52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59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62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45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37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51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93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25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53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75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72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40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34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60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56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58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6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26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65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53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33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3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28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00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3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85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2032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839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1941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778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1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71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93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56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32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82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38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0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63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1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57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08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73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50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63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98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69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90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07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98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10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56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12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27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75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0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21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1197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118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372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849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442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48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93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46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01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48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58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67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61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89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91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76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07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77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7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39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49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02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42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90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07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7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02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43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0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64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92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92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9742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255816">
          <w:marLeft w:val="0"/>
          <w:marRight w:val="0"/>
          <w:marTop w:val="0"/>
          <w:marBottom w:val="4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4557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038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967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07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88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5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30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70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32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95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26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51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42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69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14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8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40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61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16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33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9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97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38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49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17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44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84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23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28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07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12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94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0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42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33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3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72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9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35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1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66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6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65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75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0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18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7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48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02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75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50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06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1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5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59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3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67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35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2131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5248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216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9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3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32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52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16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36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70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14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22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94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2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78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15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1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86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6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4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68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04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16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96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76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19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20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61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77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98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33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51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80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34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98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46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97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32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35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96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60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53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33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4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06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94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20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32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38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56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33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44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99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97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61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35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1615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959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175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6563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8019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957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98853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15317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9911574">
          <w:marLeft w:val="1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203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4.png"/><Relationship Id="rId12" Type="http://schemas.openxmlformats.org/officeDocument/2006/relationships/image" Target="media/image5.png"/><Relationship Id="rId13" Type="http://schemas.openxmlformats.org/officeDocument/2006/relationships/image" Target="media/image6.jpeg"/><Relationship Id="rId14" Type="http://schemas.openxmlformats.org/officeDocument/2006/relationships/footer" Target="footer1.xml"/><Relationship Id="rId15" Type="http://schemas.openxmlformats.org/officeDocument/2006/relationships/fontTable" Target="fontTable.xml"/><Relationship Id="rId16" Type="http://schemas.openxmlformats.org/officeDocument/2006/relationships/glossaryDocument" Target="glossary/document.xml"/><Relationship Id="rId17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6" Type="http://schemas.openxmlformats.org/officeDocument/2006/relationships/endnotes" Target="endnotes.xml"/><Relationship Id="rId7" Type="http://schemas.openxmlformats.org/officeDocument/2006/relationships/image" Target="media/image1.png"/><Relationship Id="rId8" Type="http://schemas.openxmlformats.org/officeDocument/2006/relationships/hyperlink" Target="http://localhost:5000/calendar" TargetMode="External"/><Relationship Id="rId9" Type="http://schemas.openxmlformats.org/officeDocument/2006/relationships/image" Target="media/image2.png"/><Relationship Id="rId10" Type="http://schemas.openxmlformats.org/officeDocument/2006/relationships/image" Target="media/image3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/Users/sayash/Library/Containers/com.microsoft.Word/Data/Library/Caches/2057/TM10002081/Research%20Paper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ntTable" Target="fontTable.xml"/><Relationship Id="rId1" Type="http://schemas.openxmlformats.org/officeDocument/2006/relationships/numbering" Target="numbering.xml"/><Relationship Id="rId2" Type="http://schemas.openxmlformats.org/officeDocument/2006/relationships/styles" Target="styles.xml"/></Relationships>
</file>

<file path=word/glossary/document.xml><?xml version="1.0" encoding="utf-8"?>
<w:glossary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docParts>
    <w:docPart>
      <w:docPartPr>
        <w:name w:val="929FF1ADB27F694DA60D29448FAAC61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2FA695D-59E4-5841-A19E-C0B4F8FD9E81}"/>
      </w:docPartPr>
      <w:docPartBody>
        <w:p w:rsidR="00BE4571" w:rsidRDefault="0093528A" w:rsidP="0093528A">
          <w:pPr>
            <w:pStyle w:val="929FF1ADB27F694DA60D29448FAAC61D"/>
          </w:pPr>
          <w:r>
            <w:rPr>
              <w:caps/>
              <w:color w:val="FFFFFF" w:themeColor="background1"/>
            </w:rPr>
            <w:t>[Author Name]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roma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Apple Color Emoji">
    <w:panose1 w:val="00000000000000000000"/>
    <w:charset w:val="00"/>
    <w:family w:val="auto"/>
    <w:pitch w:val="variable"/>
    <w:sig w:usb0="00000003" w:usb1="18000000" w:usb2="14000000" w:usb3="00000000" w:csb0="00000001" w:csb1="00000000"/>
  </w:font>
  <w:font w:name="Helvetica">
    <w:panose1 w:val="00000000000000000000"/>
    <w:charset w:val="00"/>
    <w:family w:val="swiss"/>
    <w:pitch w:val="variable"/>
    <w:sig w:usb0="E00002FF" w:usb1="5000785B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Menlo">
    <w:panose1 w:val="020B0609030804020204"/>
    <w:charset w:val="00"/>
    <w:family w:val="swiss"/>
    <w:pitch w:val="fixed"/>
    <w:sig w:usb0="E60022FF" w:usb1="D200F9FB" w:usb2="02000028" w:usb3="00000000" w:csb0="000001D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glossary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52083510"/>
    <w:multiLevelType w:val="hybridMultilevel"/>
    <w:tmpl w:val="BE6E19F6"/>
    <w:lvl w:ilvl="0" w:tplc="A50A105A">
      <w:start w:val="1"/>
      <w:numFmt w:val="bullet"/>
      <w:pStyle w:val="ListBullet"/>
      <w:lvlText w:val=""/>
      <w:lvlJc w:val="left"/>
      <w:pPr>
        <w:tabs>
          <w:tab w:val="num" w:pos="749"/>
        </w:tabs>
        <w:ind w:left="749" w:hanging="259"/>
      </w:pPr>
      <w:rPr>
        <w:rFonts w:ascii="Symbol" w:hAnsi="Symbol" w:hint="default"/>
        <w:color w:val="000000" w:themeColor="text1"/>
        <w:w w:val="100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3528A"/>
    <w:rsid w:val="00190D36"/>
    <w:rsid w:val="0093528A"/>
    <w:rsid w:val="00BE4571"/>
    <w:rsid w:val="00DA47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efaultImageDpi w14:val="32767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4"/>
        <w:szCs w:val="24"/>
        <w:lang w:val="en-GB" w:eastAsia="en-GB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12" w:unhideWhenUsed="1" w:qFormat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FDE844F4BC6952428A240207A02177A7">
    <w:name w:val="FDE844F4BC6952428A240207A02177A7"/>
  </w:style>
  <w:style w:type="paragraph" w:customStyle="1" w:styleId="C4C0AD1E460585449C4491F4D73ECE3C">
    <w:name w:val="C4C0AD1E460585449C4491F4D73ECE3C"/>
  </w:style>
  <w:style w:type="paragraph" w:customStyle="1" w:styleId="A46A7738F858154984593EAA0565240B">
    <w:name w:val="A46A7738F858154984593EAA0565240B"/>
  </w:style>
  <w:style w:type="paragraph" w:customStyle="1" w:styleId="D9FB64895E86AC47B6999FC0AA5741EE">
    <w:name w:val="D9FB64895E86AC47B6999FC0AA5741EE"/>
  </w:style>
  <w:style w:type="paragraph" w:customStyle="1" w:styleId="09D1B379FBA98440B7805052FA7AD801">
    <w:name w:val="09D1B379FBA98440B7805052FA7AD801"/>
  </w:style>
  <w:style w:type="paragraph" w:styleId="ListBullet">
    <w:name w:val="List Bullet"/>
    <w:basedOn w:val="Normal"/>
    <w:uiPriority w:val="12"/>
    <w:qFormat/>
    <w:pPr>
      <w:numPr>
        <w:numId w:val="1"/>
      </w:numPr>
      <w:spacing w:after="240" w:line="312" w:lineRule="auto"/>
    </w:pPr>
    <w:rPr>
      <w:rFonts w:eastAsiaTheme="minorHAnsi"/>
      <w:color w:val="000000" w:themeColor="text1"/>
      <w:lang w:val="en-US" w:eastAsia="ja-JP"/>
    </w:rPr>
  </w:style>
  <w:style w:type="paragraph" w:customStyle="1" w:styleId="B2FD879A2CA4234BB1F7F0CA5A4A39EF">
    <w:name w:val="B2FD879A2CA4234BB1F7F0CA5A4A39EF"/>
  </w:style>
  <w:style w:type="paragraph" w:customStyle="1" w:styleId="5ED93C722DF9B34D98360EA89FDB6A9D">
    <w:name w:val="5ED93C722DF9B34D98360EA89FDB6A9D"/>
  </w:style>
  <w:style w:type="paragraph" w:customStyle="1" w:styleId="54547F29BB5DDC45B56224691F985176">
    <w:name w:val="54547F29BB5DDC45B56224691F985176"/>
  </w:style>
  <w:style w:type="paragraph" w:customStyle="1" w:styleId="AB9AB13CF36870469065CD9FC53C1C8A">
    <w:name w:val="AB9AB13CF36870469065CD9FC53C1C8A"/>
  </w:style>
  <w:style w:type="paragraph" w:customStyle="1" w:styleId="D7A3B39A0A550A468BBFFC20EB7825E6">
    <w:name w:val="D7A3B39A0A550A468BBFFC20EB7825E6"/>
  </w:style>
  <w:style w:type="paragraph" w:customStyle="1" w:styleId="8B16E36BB7D23E4E85470E908F8257B5">
    <w:name w:val="8B16E36BB7D23E4E85470E908F8257B5"/>
  </w:style>
  <w:style w:type="paragraph" w:customStyle="1" w:styleId="169EAA815C82E94CA03CDF21A05AB9C5">
    <w:name w:val="169EAA815C82E94CA03CDF21A05AB9C5"/>
  </w:style>
  <w:style w:type="paragraph" w:customStyle="1" w:styleId="244FB178E337D642BC248369B0D6DC2D">
    <w:name w:val="244FB178E337D642BC248369B0D6DC2D"/>
  </w:style>
  <w:style w:type="paragraph" w:customStyle="1" w:styleId="B7A74C907751C546ACBD561913AC7051">
    <w:name w:val="B7A74C907751C546ACBD561913AC7051"/>
  </w:style>
  <w:style w:type="paragraph" w:customStyle="1" w:styleId="30433B0A00EBF44CB27922E000DB1576">
    <w:name w:val="30433B0A00EBF44CB27922E000DB1576"/>
  </w:style>
  <w:style w:type="paragraph" w:customStyle="1" w:styleId="72DBF85289F76744B3AE0A04AC3F916B">
    <w:name w:val="72DBF85289F76744B3AE0A04AC3F916B"/>
  </w:style>
  <w:style w:type="paragraph" w:customStyle="1" w:styleId="2219711AE215D14EA13811309F45295D">
    <w:name w:val="2219711AE215D14EA13811309F45295D"/>
  </w:style>
  <w:style w:type="paragraph" w:customStyle="1" w:styleId="57BA613F3BC4544B8BC428C1BB1DD47E">
    <w:name w:val="57BA613F3BC4544B8BC428C1BB1DD47E"/>
  </w:style>
  <w:style w:type="paragraph" w:customStyle="1" w:styleId="929FF1ADB27F694DA60D29448FAAC61D">
    <w:name w:val="929FF1ADB27F694DA60D29448FAAC61D"/>
    <w:rsid w:val="0093528A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theme/theme1.xml><?xml version="1.0" encoding="utf-8"?>
<a:theme xmlns:a="http://schemas.openxmlformats.org/drawingml/2006/main" name="Office Theme">
  <a:themeElements>
    <a:clrScheme name="Custom 43">
      <a:dk1>
        <a:sysClr val="windowText" lastClr="000000"/>
      </a:dk1>
      <a:lt1>
        <a:sysClr val="window" lastClr="FFFFFF"/>
      </a:lt1>
      <a:dk2>
        <a:srgbClr val="151E1F"/>
      </a:dk2>
      <a:lt2>
        <a:srgbClr val="F1F4F4"/>
      </a:lt2>
      <a:accent1>
        <a:srgbClr val="53777A"/>
      </a:accent1>
      <a:accent2>
        <a:srgbClr val="542437"/>
      </a:accent2>
      <a:accent3>
        <a:srgbClr val="C02942"/>
      </a:accent3>
      <a:accent4>
        <a:srgbClr val="D95B43"/>
      </a:accent4>
      <a:accent5>
        <a:srgbClr val="B09169"/>
      </a:accent5>
      <a:accent6>
        <a:srgbClr val="ECD078"/>
      </a:accent6>
      <a:hlink>
        <a:srgbClr val="5E9EA1"/>
      </a:hlink>
      <a:folHlink>
        <a:srgbClr val="7A4561"/>
      </a:folHlink>
    </a:clrScheme>
    <a:fontScheme name="Style Set 9">
      <a:majorFont>
        <a:latin typeface="Times New Roman"/>
        <a:ea typeface=""/>
        <a:cs typeface=""/>
        <a:font script="Jpan" typeface="ＭＳ Ｐ明朝"/>
        <a:font script="Hang" typeface="바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Times New Roman"/>
        <a:ea typeface=""/>
        <a:cs typeface=""/>
        <a:font script="Jpan" typeface="ＭＳ Ｐ明朝"/>
        <a:font script="Hang" typeface="바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Research Paper.dotx</Template>
  <TotalTime>9</TotalTime>
  <Pages>11</Pages>
  <Words>1048</Words>
  <Characters>5976</Characters>
  <Application>Microsoft Macintosh Word</Application>
  <DocSecurity>0</DocSecurity>
  <Lines>49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7010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sayash</dc:creator>
  <cp:keywords/>
  <dc:description/>
  <cp:lastModifiedBy>sayash</cp:lastModifiedBy>
  <cp:revision>12</cp:revision>
  <cp:lastPrinted>2022-07-02T18:43:00Z</cp:lastPrinted>
  <dcterms:created xsi:type="dcterms:W3CDTF">2022-07-02T18:43:00Z</dcterms:created>
  <dcterms:modified xsi:type="dcterms:W3CDTF">2022-07-02T18:55:00Z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ssetID">
    <vt:lpwstr>TF10002040</vt:lpwstr>
  </property>
</Properties>
</file>